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PlainTable5"/>
        <w:tblW w:w="5077" w:type="pct"/>
        <w:tblLook w:val="0620" w:firstRow="1" w:lastRow="0" w:firstColumn="0" w:lastColumn="0" w:noHBand="1" w:noVBand="1"/>
        <w:tblDescription w:val="Layout table"/>
      </w:tblPr>
      <w:tblGrid>
        <w:gridCol w:w="6569"/>
        <w:gridCol w:w="590"/>
        <w:gridCol w:w="3076"/>
      </w:tblGrid>
      <w:tr w:rsidR="00C4631C" w14:paraId="5CC53A14" w14:textId="77777777" w:rsidTr="00B10E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85"/>
        </w:trPr>
        <w:tc>
          <w:tcPr>
            <w:tcW w:w="6569" w:type="dxa"/>
          </w:tcPr>
          <w:p w14:paraId="0DCAD054" w14:textId="6A4A0BB7" w:rsidR="00C4631C" w:rsidRDefault="00BF2F43">
            <w:r>
              <w:rPr>
                <w:noProof/>
              </w:rPr>
              <w:drawing>
                <wp:inline distT="0" distB="0" distL="0" distR="0" wp14:anchorId="6C3E30D8" wp14:editId="28E4BD97">
                  <wp:extent cx="2086266" cy="866896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ontosologo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6266" cy="866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0" w:type="dxa"/>
          </w:tcPr>
          <w:p w14:paraId="38A6ECA6" w14:textId="77777777" w:rsidR="00C4631C" w:rsidRDefault="00C4631C"/>
        </w:tc>
        <w:tc>
          <w:tcPr>
            <w:tcW w:w="3076" w:type="dxa"/>
          </w:tcPr>
          <w:p w14:paraId="76D176BD" w14:textId="77777777" w:rsidR="00C4631C" w:rsidRDefault="00C4631C" w:rsidP="00D45686">
            <w:pPr>
              <w:pStyle w:val="Title"/>
            </w:pPr>
            <w:r>
              <w:t>INVOICE</w:t>
            </w:r>
          </w:p>
        </w:tc>
      </w:tr>
      <w:tr w:rsidR="00C4631C" w14:paraId="396651D5" w14:textId="77777777" w:rsidTr="00B10EC5">
        <w:trPr>
          <w:trHeight w:val="486"/>
        </w:trPr>
        <w:tc>
          <w:tcPr>
            <w:tcW w:w="6569" w:type="dxa"/>
          </w:tcPr>
          <w:p w14:paraId="685D50C9" w14:textId="6AD49216" w:rsidR="00C4631C" w:rsidRDefault="00B10EC5" w:rsidP="00FF35D4">
            <w:pPr>
              <w:pStyle w:val="Slogan"/>
            </w:pPr>
            <w:r>
              <w:t>Contoso Suppliers</w:t>
            </w:r>
          </w:p>
          <w:p w14:paraId="00043C27" w14:textId="77777777" w:rsidR="00B10EC5" w:rsidRDefault="00B10EC5" w:rsidP="00FF35D4">
            <w:pPr>
              <w:pStyle w:val="Slogan"/>
            </w:pPr>
            <w:r>
              <w:t>4 Freshwater Place</w:t>
            </w:r>
          </w:p>
          <w:p w14:paraId="4F1F4C34" w14:textId="77777777" w:rsidR="00B10EC5" w:rsidRDefault="00B10EC5" w:rsidP="00FF35D4">
            <w:pPr>
              <w:pStyle w:val="Slogan"/>
            </w:pPr>
            <w:r>
              <w:t>Melbourne</w:t>
            </w:r>
          </w:p>
          <w:p w14:paraId="5F607094" w14:textId="77777777" w:rsidR="00B10EC5" w:rsidRDefault="00B10EC5" w:rsidP="00FF35D4">
            <w:pPr>
              <w:pStyle w:val="Slogan"/>
            </w:pPr>
            <w:r>
              <w:t>VIC 3195</w:t>
            </w:r>
          </w:p>
          <w:p w14:paraId="1551F034" w14:textId="74F4339C" w:rsidR="00B10EC5" w:rsidRDefault="00B10EC5" w:rsidP="00FF35D4">
            <w:pPr>
              <w:pStyle w:val="Slogan"/>
            </w:pPr>
            <w:r>
              <w:t>Australia</w:t>
            </w:r>
          </w:p>
        </w:tc>
        <w:tc>
          <w:tcPr>
            <w:tcW w:w="590" w:type="dxa"/>
          </w:tcPr>
          <w:p w14:paraId="0378B3B1" w14:textId="77777777" w:rsidR="00C4631C" w:rsidRDefault="00C4631C" w:rsidP="00A2654F"/>
        </w:tc>
        <w:tc>
          <w:tcPr>
            <w:tcW w:w="3076" w:type="dxa"/>
          </w:tcPr>
          <w:p w14:paraId="489234A3" w14:textId="0C2C524C" w:rsidR="00C4631C" w:rsidRDefault="00C4631C">
            <w:pPr>
              <w:pStyle w:val="Right-alignedtext"/>
            </w:pPr>
            <w:r>
              <w:t xml:space="preserve">Date: </w:t>
            </w:r>
            <w:r w:rsidR="00575395">
              <w:t>0</w:t>
            </w:r>
            <w:r w:rsidR="00B710D9">
              <w:t>8</w:t>
            </w:r>
            <w:r w:rsidR="00575395">
              <w:t xml:space="preserve"> Aug 20</w:t>
            </w:r>
            <w:r w:rsidR="00B10EC5">
              <w:t>19</w:t>
            </w:r>
          </w:p>
          <w:p w14:paraId="2BFA38EB" w14:textId="12BB985E" w:rsidR="00C4631C" w:rsidRDefault="00B10EC5" w:rsidP="00B10EC5">
            <w:pPr>
              <w:pStyle w:val="Right-alignedtext"/>
              <w:jc w:val="center"/>
            </w:pPr>
            <w:r>
              <w:t xml:space="preserve">                           </w:t>
            </w:r>
            <w:r w:rsidR="00C4631C">
              <w:t>INVOICE</w:t>
            </w:r>
            <w:r w:rsidR="00575395">
              <w:t>:</w:t>
            </w:r>
            <w:r w:rsidR="00C4631C">
              <w:t xml:space="preserve">  10</w:t>
            </w:r>
            <w:r w:rsidR="00B710D9">
              <w:t>1</w:t>
            </w:r>
          </w:p>
        </w:tc>
      </w:tr>
      <w:tr w:rsidR="00767D7F" w14:paraId="3953423F" w14:textId="77777777" w:rsidTr="00B10EC5">
        <w:trPr>
          <w:trHeight w:val="1895"/>
        </w:trPr>
        <w:tc>
          <w:tcPr>
            <w:tcW w:w="6569" w:type="dxa"/>
          </w:tcPr>
          <w:p w14:paraId="255E36A4" w14:textId="77777777" w:rsidR="00767D7F" w:rsidRDefault="00767D7F"/>
        </w:tc>
        <w:tc>
          <w:tcPr>
            <w:tcW w:w="590" w:type="dxa"/>
          </w:tcPr>
          <w:p w14:paraId="2A62F863" w14:textId="396CE7E0" w:rsidR="00767D7F" w:rsidRDefault="00161833">
            <w:r>
              <w:t>To</w:t>
            </w:r>
          </w:p>
        </w:tc>
        <w:tc>
          <w:tcPr>
            <w:tcW w:w="3076" w:type="dxa"/>
          </w:tcPr>
          <w:p w14:paraId="31DFBA65" w14:textId="60E19448" w:rsidR="00767D7F" w:rsidRDefault="00B10EC5">
            <w:pPr>
              <w:pStyle w:val="Right-alignedtext"/>
            </w:pPr>
            <w:r>
              <w:t>Accounts Payable</w:t>
            </w:r>
          </w:p>
          <w:p w14:paraId="6EFE72A8" w14:textId="3BB2C7E9" w:rsidR="00767D7F" w:rsidRDefault="00B10EC5">
            <w:pPr>
              <w:pStyle w:val="Right-alignedtext"/>
            </w:pPr>
            <w:r>
              <w:t>Contoso Entertainment</w:t>
            </w:r>
          </w:p>
          <w:p w14:paraId="0128D1B4" w14:textId="77777777" w:rsidR="00B10EC5" w:rsidRDefault="00B10EC5" w:rsidP="00B10EC5">
            <w:pPr>
              <w:pStyle w:val="Right-alignedtext"/>
            </w:pPr>
            <w:r>
              <w:t>123 Coffee Street</w:t>
            </w:r>
          </w:p>
          <w:p w14:paraId="1601954C" w14:textId="77777777" w:rsidR="00B10EC5" w:rsidRDefault="00B10EC5" w:rsidP="00B10EC5">
            <w:pPr>
              <w:pStyle w:val="Right-alignedtext"/>
            </w:pPr>
            <w:r>
              <w:t>Suite 300</w:t>
            </w:r>
          </w:p>
          <w:p w14:paraId="55C95336" w14:textId="77777777" w:rsidR="00B10EC5" w:rsidRDefault="00B10EC5" w:rsidP="00B10EC5">
            <w:pPr>
              <w:pStyle w:val="Right-alignedtext"/>
            </w:pPr>
            <w:r>
              <w:t xml:space="preserve">Redmond, WA 98052 </w:t>
            </w:r>
          </w:p>
          <w:p w14:paraId="2C12FE7B" w14:textId="278A125A" w:rsidR="00767D7F" w:rsidRDefault="00B10EC5" w:rsidP="00B10EC5">
            <w:pPr>
              <w:pStyle w:val="Right-alignedtext"/>
            </w:pPr>
            <w:r>
              <w:t>USA</w:t>
            </w:r>
          </w:p>
          <w:p w14:paraId="6FB97891" w14:textId="53D70C1D" w:rsidR="00767D7F" w:rsidRDefault="00161833" w:rsidP="00FF35D4">
            <w:pPr>
              <w:pStyle w:val="Right-alignedtext"/>
            </w:pPr>
            <w:r>
              <w:t xml:space="preserve">Customer ID </w:t>
            </w:r>
            <w:sdt>
              <w:sdtPr>
                <w:alias w:val="No."/>
                <w:tag w:val="No."/>
                <w:id w:val="7433408"/>
                <w:placeholder>
                  <w:docPart w:val="8218E11BE47A4709A5D0C720974F77E9"/>
                </w:placeholder>
                <w:temporary/>
                <w:showingPlcHdr/>
                <w15:appearance w15:val="hidden"/>
              </w:sdtPr>
              <w:sdtEndPr/>
              <w:sdtContent>
                <w:r>
                  <w:t>ABC12345</w:t>
                </w:r>
              </w:sdtContent>
            </w:sdt>
          </w:p>
        </w:tc>
      </w:tr>
    </w:tbl>
    <w:tbl>
      <w:tblPr>
        <w:tblStyle w:val="GridTable1Light-Accent5"/>
        <w:tblW w:w="5000" w:type="pct"/>
        <w:tblCellMar>
          <w:top w:w="43" w:type="dxa"/>
          <w:left w:w="115" w:type="dxa"/>
          <w:bottom w:w="43" w:type="dxa"/>
          <w:right w:w="115" w:type="dxa"/>
        </w:tblCellMar>
        <w:tblLook w:val="0020" w:firstRow="1" w:lastRow="0" w:firstColumn="0" w:lastColumn="0" w:noHBand="0" w:noVBand="0"/>
        <w:tblDescription w:val="Layout table"/>
      </w:tblPr>
      <w:tblGrid>
        <w:gridCol w:w="2520"/>
        <w:gridCol w:w="2520"/>
        <w:gridCol w:w="2520"/>
        <w:gridCol w:w="2520"/>
      </w:tblGrid>
      <w:tr w:rsidR="00767D7F" w14:paraId="54409D64" w14:textId="77777777" w:rsidTr="00DF32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sdt>
          <w:sdtPr>
            <w:id w:val="-2056687621"/>
            <w:placeholder>
              <w:docPart w:val="36C2CDA843A442EBB4C2D3D1453E28B5"/>
            </w:placeholder>
            <w:temporary/>
            <w:showingPlcHdr/>
            <w15:appearance w15:val="hidden"/>
          </w:sdtPr>
          <w:sdtEndPr/>
          <w:sdtContent>
            <w:tc>
              <w:tcPr>
                <w:tcW w:w="2520" w:type="dxa"/>
                <w:tcBorders>
                  <w:top w:val="nil"/>
                  <w:left w:val="nil"/>
                  <w:bottom w:val="single" w:sz="4" w:space="0" w:color="A6A6A6" w:themeColor="background1" w:themeShade="A6"/>
                  <w:right w:val="nil"/>
                </w:tcBorders>
                <w:tcMar>
                  <w:top w:w="403" w:type="dxa"/>
                </w:tcMar>
              </w:tcPr>
              <w:p w14:paraId="4A213032" w14:textId="77777777" w:rsidR="00767D7F" w:rsidRPr="00335034" w:rsidRDefault="00335034" w:rsidP="002C31B5">
                <w:pPr>
                  <w:pStyle w:val="Heading1"/>
                  <w:outlineLvl w:val="0"/>
                </w:pPr>
                <w:r>
                  <w:t>Salesperson</w:t>
                </w:r>
              </w:p>
            </w:tc>
          </w:sdtContent>
        </w:sdt>
        <w:sdt>
          <w:sdtPr>
            <w:id w:val="1763794963"/>
            <w:placeholder>
              <w:docPart w:val="78D6BD172E8B440692B15C7F154A302C"/>
            </w:placeholder>
            <w:temporary/>
            <w:showingPlcHdr/>
            <w15:appearance w15:val="hidden"/>
          </w:sdtPr>
          <w:sdtEndPr/>
          <w:sdtContent>
            <w:tc>
              <w:tcPr>
                <w:tcW w:w="2520" w:type="dxa"/>
                <w:tcBorders>
                  <w:top w:val="nil"/>
                  <w:left w:val="nil"/>
                  <w:bottom w:val="single" w:sz="4" w:space="0" w:color="A6A6A6" w:themeColor="background1" w:themeShade="A6"/>
                  <w:right w:val="nil"/>
                </w:tcBorders>
                <w:tcMar>
                  <w:top w:w="403" w:type="dxa"/>
                </w:tcMar>
              </w:tcPr>
              <w:p w14:paraId="7642C8AD" w14:textId="77777777" w:rsidR="00767D7F" w:rsidRPr="00335034" w:rsidRDefault="00335034" w:rsidP="002C31B5">
                <w:pPr>
                  <w:pStyle w:val="Heading1"/>
                  <w:outlineLvl w:val="0"/>
                </w:pPr>
                <w:r>
                  <w:t>Job</w:t>
                </w:r>
              </w:p>
            </w:tc>
          </w:sdtContent>
        </w:sdt>
        <w:sdt>
          <w:sdtPr>
            <w:id w:val="-713964722"/>
            <w:placeholder>
              <w:docPart w:val="F309D82EAE9F4869A394269AEA440209"/>
            </w:placeholder>
            <w:temporary/>
            <w:showingPlcHdr/>
            <w15:appearance w15:val="hidden"/>
          </w:sdtPr>
          <w:sdtEndPr/>
          <w:sdtContent>
            <w:tc>
              <w:tcPr>
                <w:tcW w:w="2520" w:type="dxa"/>
                <w:tcBorders>
                  <w:top w:val="nil"/>
                  <w:left w:val="nil"/>
                  <w:bottom w:val="single" w:sz="4" w:space="0" w:color="A6A6A6" w:themeColor="background1" w:themeShade="A6"/>
                  <w:right w:val="nil"/>
                </w:tcBorders>
                <w:tcMar>
                  <w:top w:w="403" w:type="dxa"/>
                </w:tcMar>
              </w:tcPr>
              <w:p w14:paraId="7B197EDE" w14:textId="77777777" w:rsidR="00767D7F" w:rsidRPr="00335034" w:rsidRDefault="00335034" w:rsidP="002C31B5">
                <w:pPr>
                  <w:pStyle w:val="Heading1"/>
                  <w:outlineLvl w:val="0"/>
                </w:pPr>
                <w:r>
                  <w:t>Payment Terms</w:t>
                </w:r>
              </w:p>
            </w:tc>
          </w:sdtContent>
        </w:sdt>
        <w:sdt>
          <w:sdtPr>
            <w:id w:val="328103095"/>
            <w:placeholder>
              <w:docPart w:val="74537DC46F724B08A7F7795D339646D6"/>
            </w:placeholder>
            <w:temporary/>
            <w:showingPlcHdr/>
            <w15:appearance w15:val="hidden"/>
          </w:sdtPr>
          <w:sdtEndPr/>
          <w:sdtContent>
            <w:tc>
              <w:tcPr>
                <w:tcW w:w="2520" w:type="dxa"/>
                <w:tcBorders>
                  <w:top w:val="nil"/>
                  <w:left w:val="nil"/>
                  <w:bottom w:val="single" w:sz="4" w:space="0" w:color="A6A6A6" w:themeColor="background1" w:themeShade="A6"/>
                  <w:right w:val="nil"/>
                </w:tcBorders>
                <w:tcMar>
                  <w:top w:w="403" w:type="dxa"/>
                </w:tcMar>
              </w:tcPr>
              <w:p w14:paraId="1C250BC1" w14:textId="77777777" w:rsidR="00767D7F" w:rsidRPr="00335034" w:rsidRDefault="00335034" w:rsidP="002C31B5">
                <w:pPr>
                  <w:pStyle w:val="Heading1"/>
                  <w:outlineLvl w:val="0"/>
                </w:pPr>
                <w:r>
                  <w:t>Due Date</w:t>
                </w:r>
              </w:p>
            </w:tc>
          </w:sdtContent>
        </w:sdt>
      </w:tr>
      <w:tr w:rsidR="00767D7F" w14:paraId="6CE37C4B" w14:textId="77777777" w:rsidTr="00DF32B2">
        <w:trPr>
          <w:trHeight w:val="288"/>
        </w:trPr>
        <w:tc>
          <w:tcPr>
            <w:tcW w:w="252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DE2DA99" w14:textId="77777777" w:rsidR="00767D7F" w:rsidRDefault="00767D7F"/>
        </w:tc>
        <w:tc>
          <w:tcPr>
            <w:tcW w:w="252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2E8EE2F" w14:textId="77777777" w:rsidR="00767D7F" w:rsidRDefault="00767D7F"/>
        </w:tc>
        <w:sdt>
          <w:sdtPr>
            <w:id w:val="413050092"/>
            <w:placeholder>
              <w:docPart w:val="05F6379476B64D89A51EF6CFC11B7373"/>
            </w:placeholder>
            <w:temporary/>
            <w:showingPlcHdr/>
            <w15:appearance w15:val="hidden"/>
          </w:sdtPr>
          <w:sdtEndPr/>
          <w:sdtContent>
            <w:tc>
              <w:tcPr>
                <w:tcW w:w="2520" w:type="dxa"/>
                <w:tcBorders>
                  <w:top w:val="single" w:sz="4" w:space="0" w:color="A6A6A6" w:themeColor="background1" w:themeShade="A6"/>
                  <w:left w:val="single" w:sz="4" w:space="0" w:color="A6A6A6" w:themeColor="background1" w:themeShade="A6"/>
                  <w:bottom w:val="single" w:sz="4" w:space="0" w:color="A6A6A6" w:themeColor="background1" w:themeShade="A6"/>
                  <w:right w:val="single" w:sz="4" w:space="0" w:color="A6A6A6" w:themeColor="background1" w:themeShade="A6"/>
                </w:tcBorders>
              </w:tcPr>
              <w:p w14:paraId="0D06494F" w14:textId="77777777" w:rsidR="00767D7F" w:rsidRPr="00E61B2E" w:rsidRDefault="00E61B2E">
                <w:r>
                  <w:t>Due on receipt</w:t>
                </w:r>
              </w:p>
            </w:tc>
          </w:sdtContent>
        </w:sdt>
        <w:tc>
          <w:tcPr>
            <w:tcW w:w="252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5371312" w14:textId="7D45C701" w:rsidR="00767D7F" w:rsidRDefault="00B10EC5">
            <w:r>
              <w:t>0</w:t>
            </w:r>
            <w:r w:rsidR="00B710D9">
              <w:t>8</w:t>
            </w:r>
            <w:r w:rsidR="00575395">
              <w:t xml:space="preserve"> Sep 20</w:t>
            </w:r>
            <w:r>
              <w:t>19</w:t>
            </w:r>
          </w:p>
        </w:tc>
      </w:tr>
    </w:tbl>
    <w:tbl>
      <w:tblPr>
        <w:tblStyle w:val="TableGridLight"/>
        <w:tblW w:w="5000" w:type="pct"/>
        <w:tblLook w:val="0020" w:firstRow="1" w:lastRow="0" w:firstColumn="0" w:lastColumn="0" w:noHBand="0" w:noVBand="0"/>
        <w:tblDescription w:val="Layout table"/>
      </w:tblPr>
      <w:tblGrid>
        <w:gridCol w:w="1092"/>
        <w:gridCol w:w="1149"/>
        <w:gridCol w:w="4840"/>
        <w:gridCol w:w="1533"/>
        <w:gridCol w:w="1466"/>
      </w:tblGrid>
      <w:tr w:rsidR="00B10EC5" w14:paraId="5AB5B5A2" w14:textId="77777777" w:rsidTr="00B10E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tcW w:w="1092" w:type="dxa"/>
          </w:tcPr>
          <w:p w14:paraId="00908984" w14:textId="19C104F9" w:rsidR="00B10EC5" w:rsidRDefault="00B10EC5" w:rsidP="001D1A99">
            <w:pPr>
              <w:pStyle w:val="Heading1"/>
              <w:outlineLvl w:val="0"/>
            </w:pPr>
            <w:r>
              <w:t>Code</w:t>
            </w:r>
          </w:p>
        </w:tc>
        <w:sdt>
          <w:sdtPr>
            <w:id w:val="1845827575"/>
            <w:placeholder>
              <w:docPart w:val="68CC51A13A264D219A3906D081BC9FC2"/>
            </w:placeholder>
            <w:temporary/>
            <w:showingPlcHdr/>
            <w15:appearance w15:val="hidden"/>
          </w:sdtPr>
          <w:sdtEndPr/>
          <w:sdtContent>
            <w:tc>
              <w:tcPr>
                <w:tcW w:w="1149" w:type="dxa"/>
                <w:tcMar>
                  <w:top w:w="259" w:type="dxa"/>
                </w:tcMar>
              </w:tcPr>
              <w:p w14:paraId="6E243285" w14:textId="324AF472" w:rsidR="00B10EC5" w:rsidRPr="00335034" w:rsidRDefault="00B10EC5" w:rsidP="001D1A99">
                <w:pPr>
                  <w:pStyle w:val="Heading1"/>
                  <w:outlineLvl w:val="0"/>
                </w:pPr>
                <w:r>
                  <w:t>Qty</w:t>
                </w:r>
              </w:p>
            </w:tc>
          </w:sdtContent>
        </w:sdt>
        <w:sdt>
          <w:sdtPr>
            <w:id w:val="-527406679"/>
            <w:placeholder>
              <w:docPart w:val="5F5CA5AA7D1440F48FEE4E56AAA872C0"/>
            </w:placeholder>
            <w:temporary/>
            <w:showingPlcHdr/>
            <w15:appearance w15:val="hidden"/>
          </w:sdtPr>
          <w:sdtEndPr/>
          <w:sdtContent>
            <w:tc>
              <w:tcPr>
                <w:tcW w:w="4840" w:type="dxa"/>
                <w:tcMar>
                  <w:top w:w="259" w:type="dxa"/>
                </w:tcMar>
              </w:tcPr>
              <w:p w14:paraId="7DB2FA18" w14:textId="77777777" w:rsidR="00B10EC5" w:rsidRPr="00335034" w:rsidRDefault="00B10EC5" w:rsidP="001D1A99">
                <w:pPr>
                  <w:pStyle w:val="Heading1"/>
                  <w:outlineLvl w:val="0"/>
                </w:pPr>
                <w:r>
                  <w:t>Description</w:t>
                </w:r>
              </w:p>
            </w:tc>
          </w:sdtContent>
        </w:sdt>
        <w:sdt>
          <w:sdtPr>
            <w:id w:val="-1778630587"/>
            <w:placeholder>
              <w:docPart w:val="F1CDD43A5F904402AB8F1CA9A57191B4"/>
            </w:placeholder>
            <w:temporary/>
            <w:showingPlcHdr/>
            <w15:appearance w15:val="hidden"/>
          </w:sdtPr>
          <w:sdtEndPr/>
          <w:sdtContent>
            <w:tc>
              <w:tcPr>
                <w:tcW w:w="1533" w:type="dxa"/>
                <w:tcMar>
                  <w:top w:w="259" w:type="dxa"/>
                </w:tcMar>
              </w:tcPr>
              <w:p w14:paraId="56316C92" w14:textId="77777777" w:rsidR="00B10EC5" w:rsidRPr="00335034" w:rsidRDefault="00B10EC5" w:rsidP="001D1A99">
                <w:pPr>
                  <w:pStyle w:val="Heading1"/>
                  <w:outlineLvl w:val="0"/>
                </w:pPr>
                <w:r>
                  <w:t>Unit Price</w:t>
                </w:r>
              </w:p>
            </w:tc>
          </w:sdtContent>
        </w:sdt>
        <w:sdt>
          <w:sdtPr>
            <w:id w:val="-1802063808"/>
            <w:placeholder>
              <w:docPart w:val="F4DF9E28EF0E46F19B5D4F495D08F628"/>
            </w:placeholder>
            <w:temporary/>
            <w:showingPlcHdr/>
            <w15:appearance w15:val="hidden"/>
          </w:sdtPr>
          <w:sdtEndPr/>
          <w:sdtContent>
            <w:tc>
              <w:tcPr>
                <w:tcW w:w="1466" w:type="dxa"/>
                <w:tcMar>
                  <w:top w:w="259" w:type="dxa"/>
                </w:tcMar>
              </w:tcPr>
              <w:p w14:paraId="411EEEA3" w14:textId="77777777" w:rsidR="00B10EC5" w:rsidRPr="00335034" w:rsidRDefault="00B10EC5" w:rsidP="001D1A99">
                <w:pPr>
                  <w:pStyle w:val="Heading1"/>
                  <w:outlineLvl w:val="0"/>
                </w:pPr>
                <w:r>
                  <w:t>Line Total</w:t>
                </w:r>
              </w:p>
            </w:tc>
          </w:sdtContent>
        </w:sdt>
      </w:tr>
      <w:tr w:rsidR="00B10EC5" w14:paraId="5C6A633A" w14:textId="77777777" w:rsidTr="00B10EC5">
        <w:trPr>
          <w:trHeight w:val="288"/>
        </w:trPr>
        <w:tc>
          <w:tcPr>
            <w:tcW w:w="1092" w:type="dxa"/>
          </w:tcPr>
          <w:p w14:paraId="26CC6220" w14:textId="5406E803" w:rsidR="00B10EC5" w:rsidRDefault="00575395">
            <w:r>
              <w:t>C0001</w:t>
            </w:r>
          </w:p>
        </w:tc>
        <w:tc>
          <w:tcPr>
            <w:tcW w:w="1149" w:type="dxa"/>
          </w:tcPr>
          <w:p w14:paraId="08060091" w14:textId="78F06486" w:rsidR="00B10EC5" w:rsidRDefault="00B10EC5">
            <w:r>
              <w:t>1</w:t>
            </w:r>
          </w:p>
        </w:tc>
        <w:tc>
          <w:tcPr>
            <w:tcW w:w="4840" w:type="dxa"/>
          </w:tcPr>
          <w:p w14:paraId="69505FB0" w14:textId="637CD489" w:rsidR="00B10EC5" w:rsidRDefault="00575395">
            <w:r w:rsidRPr="00575395">
              <w:t>Microsoft Natural Keyboard Elite</w:t>
            </w:r>
          </w:p>
        </w:tc>
        <w:tc>
          <w:tcPr>
            <w:tcW w:w="1533" w:type="dxa"/>
            <w:tcMar>
              <w:left w:w="216" w:type="dxa"/>
              <w:right w:w="216" w:type="dxa"/>
            </w:tcMar>
          </w:tcPr>
          <w:p w14:paraId="4B73D8CD" w14:textId="1E795747" w:rsidR="00B10EC5" w:rsidRDefault="00575395">
            <w:pPr>
              <w:pStyle w:val="Right-alignedtext"/>
            </w:pPr>
            <w:r>
              <w:t>200</w:t>
            </w:r>
          </w:p>
        </w:tc>
        <w:tc>
          <w:tcPr>
            <w:tcW w:w="1466" w:type="dxa"/>
            <w:tcMar>
              <w:left w:w="216" w:type="dxa"/>
              <w:right w:w="216" w:type="dxa"/>
            </w:tcMar>
          </w:tcPr>
          <w:p w14:paraId="3650FF99" w14:textId="6ACBABB0" w:rsidR="00B10EC5" w:rsidRDefault="00575395">
            <w:pPr>
              <w:pStyle w:val="Right-alignedtext"/>
            </w:pPr>
            <w:r>
              <w:t>200</w:t>
            </w:r>
          </w:p>
        </w:tc>
      </w:tr>
      <w:tr w:rsidR="00B10EC5" w14:paraId="1B5D1DDD" w14:textId="77777777" w:rsidTr="00B10EC5">
        <w:trPr>
          <w:trHeight w:val="288"/>
        </w:trPr>
        <w:tc>
          <w:tcPr>
            <w:tcW w:w="1092" w:type="dxa"/>
          </w:tcPr>
          <w:p w14:paraId="06461C03" w14:textId="604A1423" w:rsidR="00B10EC5" w:rsidRDefault="00575395">
            <w:r>
              <w:t>C0004</w:t>
            </w:r>
          </w:p>
        </w:tc>
        <w:tc>
          <w:tcPr>
            <w:tcW w:w="1149" w:type="dxa"/>
          </w:tcPr>
          <w:p w14:paraId="786D8F52" w14:textId="394D6FED" w:rsidR="00B10EC5" w:rsidRDefault="00B10EC5">
            <w:r>
              <w:t>1</w:t>
            </w:r>
          </w:p>
        </w:tc>
        <w:tc>
          <w:tcPr>
            <w:tcW w:w="4840" w:type="dxa"/>
          </w:tcPr>
          <w:p w14:paraId="1E20222B" w14:textId="7437FB46" w:rsidR="00B10EC5" w:rsidRDefault="00575395">
            <w:r w:rsidRPr="00575395">
              <w:t>Lifecam HD 5000</w:t>
            </w:r>
          </w:p>
        </w:tc>
        <w:tc>
          <w:tcPr>
            <w:tcW w:w="1533" w:type="dxa"/>
            <w:tcMar>
              <w:left w:w="216" w:type="dxa"/>
              <w:right w:w="216" w:type="dxa"/>
            </w:tcMar>
          </w:tcPr>
          <w:p w14:paraId="51CB9C51" w14:textId="189F7062" w:rsidR="00B10EC5" w:rsidRDefault="00575395">
            <w:pPr>
              <w:pStyle w:val="Right-alignedtext"/>
            </w:pPr>
            <w:r>
              <w:t>50</w:t>
            </w:r>
          </w:p>
        </w:tc>
        <w:tc>
          <w:tcPr>
            <w:tcW w:w="1466" w:type="dxa"/>
            <w:tcMar>
              <w:left w:w="216" w:type="dxa"/>
              <w:right w:w="216" w:type="dxa"/>
            </w:tcMar>
          </w:tcPr>
          <w:p w14:paraId="0B38C152" w14:textId="228681EA" w:rsidR="00B10EC5" w:rsidRDefault="00575395">
            <w:pPr>
              <w:pStyle w:val="Right-alignedtext"/>
            </w:pPr>
            <w:r>
              <w:t>50</w:t>
            </w:r>
          </w:p>
        </w:tc>
      </w:tr>
      <w:tr w:rsidR="00B10EC5" w14:paraId="433BC178" w14:textId="77777777" w:rsidTr="00B10EC5">
        <w:trPr>
          <w:trHeight w:val="288"/>
        </w:trPr>
        <w:tc>
          <w:tcPr>
            <w:tcW w:w="1092" w:type="dxa"/>
          </w:tcPr>
          <w:p w14:paraId="766D9489" w14:textId="4FF09378" w:rsidR="00B10EC5" w:rsidRDefault="00575395">
            <w:r>
              <w:t>S0001</w:t>
            </w:r>
          </w:p>
        </w:tc>
        <w:tc>
          <w:tcPr>
            <w:tcW w:w="1149" w:type="dxa"/>
          </w:tcPr>
          <w:p w14:paraId="5E4F6E2A" w14:textId="5B563670" w:rsidR="00B10EC5" w:rsidRDefault="00575395">
            <w:r>
              <w:t>1</w:t>
            </w:r>
          </w:p>
        </w:tc>
        <w:tc>
          <w:tcPr>
            <w:tcW w:w="4840" w:type="dxa"/>
          </w:tcPr>
          <w:p w14:paraId="28423B05" w14:textId="53664F9E" w:rsidR="00B10EC5" w:rsidRDefault="00575395">
            <w:r>
              <w:t>Installation Services</w:t>
            </w:r>
          </w:p>
        </w:tc>
        <w:tc>
          <w:tcPr>
            <w:tcW w:w="1533" w:type="dxa"/>
            <w:tcMar>
              <w:left w:w="216" w:type="dxa"/>
              <w:right w:w="216" w:type="dxa"/>
            </w:tcMar>
          </w:tcPr>
          <w:p w14:paraId="0FDEE8AA" w14:textId="686F1A3C" w:rsidR="00B10EC5" w:rsidRDefault="00575395">
            <w:pPr>
              <w:pStyle w:val="Right-alignedtext"/>
            </w:pPr>
            <w:r>
              <w:t>200</w:t>
            </w:r>
          </w:p>
        </w:tc>
        <w:tc>
          <w:tcPr>
            <w:tcW w:w="1466" w:type="dxa"/>
            <w:tcMar>
              <w:left w:w="216" w:type="dxa"/>
              <w:right w:w="216" w:type="dxa"/>
            </w:tcMar>
          </w:tcPr>
          <w:p w14:paraId="75907DEC" w14:textId="0FDE9503" w:rsidR="00B10EC5" w:rsidRDefault="00575395">
            <w:pPr>
              <w:pStyle w:val="Right-alignedtext"/>
            </w:pPr>
            <w:r>
              <w:t>200</w:t>
            </w:r>
          </w:p>
        </w:tc>
      </w:tr>
      <w:tr w:rsidR="00B10EC5" w14:paraId="1106DBB5" w14:textId="77777777" w:rsidTr="00B10EC5">
        <w:trPr>
          <w:trHeight w:val="288"/>
        </w:trPr>
        <w:tc>
          <w:tcPr>
            <w:tcW w:w="1092" w:type="dxa"/>
          </w:tcPr>
          <w:p w14:paraId="3BC08359" w14:textId="77777777" w:rsidR="00B10EC5" w:rsidRDefault="00B10EC5"/>
        </w:tc>
        <w:tc>
          <w:tcPr>
            <w:tcW w:w="1149" w:type="dxa"/>
          </w:tcPr>
          <w:p w14:paraId="6679E073" w14:textId="64E83830" w:rsidR="00B10EC5" w:rsidRDefault="00B10EC5"/>
        </w:tc>
        <w:tc>
          <w:tcPr>
            <w:tcW w:w="4840" w:type="dxa"/>
          </w:tcPr>
          <w:p w14:paraId="6CA47D08" w14:textId="77777777" w:rsidR="00B10EC5" w:rsidRDefault="00B10EC5"/>
        </w:tc>
        <w:tc>
          <w:tcPr>
            <w:tcW w:w="1533" w:type="dxa"/>
            <w:tcMar>
              <w:left w:w="216" w:type="dxa"/>
              <w:right w:w="216" w:type="dxa"/>
            </w:tcMar>
          </w:tcPr>
          <w:p w14:paraId="7D5D9343" w14:textId="77777777" w:rsidR="00B10EC5" w:rsidRDefault="00B10EC5">
            <w:pPr>
              <w:pStyle w:val="Right-alignedtext"/>
            </w:pPr>
          </w:p>
        </w:tc>
        <w:tc>
          <w:tcPr>
            <w:tcW w:w="1466" w:type="dxa"/>
            <w:tcMar>
              <w:left w:w="216" w:type="dxa"/>
              <w:right w:w="216" w:type="dxa"/>
            </w:tcMar>
          </w:tcPr>
          <w:p w14:paraId="09E77F2F" w14:textId="77777777" w:rsidR="00B10EC5" w:rsidRDefault="00B10EC5">
            <w:pPr>
              <w:pStyle w:val="Right-alignedtext"/>
            </w:pPr>
          </w:p>
        </w:tc>
      </w:tr>
      <w:tr w:rsidR="00B10EC5" w14:paraId="3A0BEDD7" w14:textId="77777777" w:rsidTr="00B10EC5">
        <w:trPr>
          <w:trHeight w:val="288"/>
        </w:trPr>
        <w:tc>
          <w:tcPr>
            <w:tcW w:w="1092" w:type="dxa"/>
          </w:tcPr>
          <w:p w14:paraId="1BDFF3D4" w14:textId="77777777" w:rsidR="00B10EC5" w:rsidRDefault="00B10EC5"/>
        </w:tc>
        <w:tc>
          <w:tcPr>
            <w:tcW w:w="1149" w:type="dxa"/>
          </w:tcPr>
          <w:p w14:paraId="4F2779FB" w14:textId="637BB51D" w:rsidR="00B10EC5" w:rsidRDefault="00B10EC5"/>
        </w:tc>
        <w:tc>
          <w:tcPr>
            <w:tcW w:w="4840" w:type="dxa"/>
          </w:tcPr>
          <w:p w14:paraId="387F7A1C" w14:textId="77777777" w:rsidR="00B10EC5" w:rsidRDefault="00B10EC5"/>
        </w:tc>
        <w:tc>
          <w:tcPr>
            <w:tcW w:w="1533" w:type="dxa"/>
            <w:tcMar>
              <w:left w:w="216" w:type="dxa"/>
              <w:right w:w="216" w:type="dxa"/>
            </w:tcMar>
          </w:tcPr>
          <w:p w14:paraId="0D7C5B8B" w14:textId="77777777" w:rsidR="00B10EC5" w:rsidRDefault="00B10EC5">
            <w:pPr>
              <w:pStyle w:val="Right-alignedtext"/>
            </w:pPr>
          </w:p>
        </w:tc>
        <w:tc>
          <w:tcPr>
            <w:tcW w:w="1466" w:type="dxa"/>
            <w:tcMar>
              <w:left w:w="216" w:type="dxa"/>
              <w:right w:w="216" w:type="dxa"/>
            </w:tcMar>
          </w:tcPr>
          <w:p w14:paraId="76D08F07" w14:textId="77777777" w:rsidR="00B10EC5" w:rsidRDefault="00B10EC5">
            <w:pPr>
              <w:pStyle w:val="Right-alignedtext"/>
            </w:pPr>
          </w:p>
        </w:tc>
      </w:tr>
      <w:tr w:rsidR="00B10EC5" w14:paraId="07EBFB3F" w14:textId="77777777" w:rsidTr="00B10EC5">
        <w:trPr>
          <w:trHeight w:val="288"/>
        </w:trPr>
        <w:tc>
          <w:tcPr>
            <w:tcW w:w="1092" w:type="dxa"/>
          </w:tcPr>
          <w:p w14:paraId="31189DC0" w14:textId="77777777" w:rsidR="00B10EC5" w:rsidRDefault="00B10EC5"/>
        </w:tc>
        <w:tc>
          <w:tcPr>
            <w:tcW w:w="1149" w:type="dxa"/>
          </w:tcPr>
          <w:p w14:paraId="39099267" w14:textId="0E56C036" w:rsidR="00B10EC5" w:rsidRDefault="00B10EC5"/>
        </w:tc>
        <w:tc>
          <w:tcPr>
            <w:tcW w:w="4840" w:type="dxa"/>
          </w:tcPr>
          <w:p w14:paraId="3F424732" w14:textId="77777777" w:rsidR="00B10EC5" w:rsidRDefault="00B10EC5"/>
        </w:tc>
        <w:tc>
          <w:tcPr>
            <w:tcW w:w="1533" w:type="dxa"/>
            <w:tcMar>
              <w:left w:w="216" w:type="dxa"/>
              <w:right w:w="216" w:type="dxa"/>
            </w:tcMar>
          </w:tcPr>
          <w:p w14:paraId="6CB21178" w14:textId="77777777" w:rsidR="00B10EC5" w:rsidRDefault="00B10EC5">
            <w:pPr>
              <w:pStyle w:val="Right-alignedtext"/>
            </w:pPr>
          </w:p>
        </w:tc>
        <w:tc>
          <w:tcPr>
            <w:tcW w:w="1466" w:type="dxa"/>
            <w:tcMar>
              <w:left w:w="216" w:type="dxa"/>
              <w:right w:w="216" w:type="dxa"/>
            </w:tcMar>
          </w:tcPr>
          <w:p w14:paraId="06550D4D" w14:textId="77777777" w:rsidR="00B10EC5" w:rsidRDefault="00B10EC5">
            <w:pPr>
              <w:pStyle w:val="Right-alignedtext"/>
            </w:pPr>
          </w:p>
        </w:tc>
      </w:tr>
      <w:tr w:rsidR="00B10EC5" w14:paraId="4DFBA3A6" w14:textId="77777777" w:rsidTr="00B10EC5">
        <w:trPr>
          <w:trHeight w:val="288"/>
        </w:trPr>
        <w:tc>
          <w:tcPr>
            <w:tcW w:w="1092" w:type="dxa"/>
          </w:tcPr>
          <w:p w14:paraId="022F797F" w14:textId="77777777" w:rsidR="00B10EC5" w:rsidRDefault="00B10EC5"/>
        </w:tc>
        <w:tc>
          <w:tcPr>
            <w:tcW w:w="1149" w:type="dxa"/>
          </w:tcPr>
          <w:p w14:paraId="0312632D" w14:textId="1868A931" w:rsidR="00B10EC5" w:rsidRDefault="00B10EC5"/>
        </w:tc>
        <w:tc>
          <w:tcPr>
            <w:tcW w:w="4840" w:type="dxa"/>
          </w:tcPr>
          <w:p w14:paraId="73736D2B" w14:textId="77777777" w:rsidR="00B10EC5" w:rsidRDefault="00B10EC5"/>
        </w:tc>
        <w:tc>
          <w:tcPr>
            <w:tcW w:w="1533" w:type="dxa"/>
            <w:tcMar>
              <w:left w:w="216" w:type="dxa"/>
              <w:right w:w="216" w:type="dxa"/>
            </w:tcMar>
          </w:tcPr>
          <w:p w14:paraId="2E2FF0D4" w14:textId="77777777" w:rsidR="00B10EC5" w:rsidRDefault="00B10EC5">
            <w:pPr>
              <w:pStyle w:val="Right-alignedtext"/>
            </w:pPr>
          </w:p>
        </w:tc>
        <w:tc>
          <w:tcPr>
            <w:tcW w:w="1466" w:type="dxa"/>
            <w:tcMar>
              <w:left w:w="216" w:type="dxa"/>
              <w:right w:w="216" w:type="dxa"/>
            </w:tcMar>
          </w:tcPr>
          <w:p w14:paraId="0036B648" w14:textId="77777777" w:rsidR="00B10EC5" w:rsidRDefault="00B10EC5">
            <w:pPr>
              <w:pStyle w:val="Right-alignedtext"/>
            </w:pPr>
          </w:p>
        </w:tc>
      </w:tr>
      <w:tr w:rsidR="00B10EC5" w14:paraId="7BAC1FE6" w14:textId="77777777" w:rsidTr="00B10EC5">
        <w:trPr>
          <w:trHeight w:val="288"/>
        </w:trPr>
        <w:tc>
          <w:tcPr>
            <w:tcW w:w="1092" w:type="dxa"/>
          </w:tcPr>
          <w:p w14:paraId="36C6002D" w14:textId="77777777" w:rsidR="00B10EC5" w:rsidRDefault="00B10EC5"/>
        </w:tc>
        <w:tc>
          <w:tcPr>
            <w:tcW w:w="1149" w:type="dxa"/>
          </w:tcPr>
          <w:p w14:paraId="49C1F9B0" w14:textId="7254B58E" w:rsidR="00B10EC5" w:rsidRDefault="00B10EC5"/>
        </w:tc>
        <w:tc>
          <w:tcPr>
            <w:tcW w:w="4840" w:type="dxa"/>
          </w:tcPr>
          <w:p w14:paraId="3194A9C2" w14:textId="77777777" w:rsidR="00B10EC5" w:rsidRDefault="00B10EC5"/>
        </w:tc>
        <w:tc>
          <w:tcPr>
            <w:tcW w:w="1533" w:type="dxa"/>
            <w:tcMar>
              <w:left w:w="216" w:type="dxa"/>
              <w:right w:w="216" w:type="dxa"/>
            </w:tcMar>
          </w:tcPr>
          <w:p w14:paraId="2F4142A2" w14:textId="77777777" w:rsidR="00B10EC5" w:rsidRDefault="00B10EC5">
            <w:pPr>
              <w:pStyle w:val="Right-alignedtext"/>
            </w:pPr>
          </w:p>
        </w:tc>
        <w:tc>
          <w:tcPr>
            <w:tcW w:w="1466" w:type="dxa"/>
            <w:tcMar>
              <w:left w:w="216" w:type="dxa"/>
              <w:right w:w="216" w:type="dxa"/>
            </w:tcMar>
          </w:tcPr>
          <w:p w14:paraId="75A5FB71" w14:textId="77777777" w:rsidR="00B10EC5" w:rsidRDefault="00B10EC5">
            <w:pPr>
              <w:pStyle w:val="Right-alignedtext"/>
            </w:pPr>
          </w:p>
        </w:tc>
      </w:tr>
      <w:tr w:rsidR="00B10EC5" w14:paraId="15D09AB2" w14:textId="77777777" w:rsidTr="00B10EC5">
        <w:trPr>
          <w:trHeight w:val="288"/>
        </w:trPr>
        <w:tc>
          <w:tcPr>
            <w:tcW w:w="1092" w:type="dxa"/>
          </w:tcPr>
          <w:p w14:paraId="06585C38" w14:textId="77777777" w:rsidR="00B10EC5" w:rsidRDefault="00B10EC5"/>
        </w:tc>
        <w:tc>
          <w:tcPr>
            <w:tcW w:w="1149" w:type="dxa"/>
          </w:tcPr>
          <w:p w14:paraId="1550B285" w14:textId="65018501" w:rsidR="00B10EC5" w:rsidRDefault="00B10EC5"/>
        </w:tc>
        <w:tc>
          <w:tcPr>
            <w:tcW w:w="4840" w:type="dxa"/>
          </w:tcPr>
          <w:p w14:paraId="53DD4473" w14:textId="77777777" w:rsidR="00B10EC5" w:rsidRDefault="00B10EC5"/>
        </w:tc>
        <w:tc>
          <w:tcPr>
            <w:tcW w:w="1533" w:type="dxa"/>
            <w:tcMar>
              <w:left w:w="216" w:type="dxa"/>
              <w:right w:w="216" w:type="dxa"/>
            </w:tcMar>
          </w:tcPr>
          <w:p w14:paraId="6A97C917" w14:textId="77777777" w:rsidR="00B10EC5" w:rsidRDefault="00B10EC5">
            <w:pPr>
              <w:pStyle w:val="Right-alignedtext"/>
            </w:pPr>
          </w:p>
        </w:tc>
        <w:tc>
          <w:tcPr>
            <w:tcW w:w="1466" w:type="dxa"/>
            <w:tcMar>
              <w:left w:w="216" w:type="dxa"/>
              <w:right w:w="216" w:type="dxa"/>
            </w:tcMar>
          </w:tcPr>
          <w:p w14:paraId="5C0A64F9" w14:textId="77777777" w:rsidR="00B10EC5" w:rsidRDefault="00B10EC5">
            <w:pPr>
              <w:pStyle w:val="Right-alignedtext"/>
            </w:pPr>
          </w:p>
        </w:tc>
      </w:tr>
      <w:tr w:rsidR="00B10EC5" w14:paraId="7F2DBEE7" w14:textId="77777777" w:rsidTr="00B10EC5">
        <w:trPr>
          <w:trHeight w:val="288"/>
        </w:trPr>
        <w:tc>
          <w:tcPr>
            <w:tcW w:w="1092" w:type="dxa"/>
            <w:tcBorders>
              <w:bottom w:val="single" w:sz="4" w:space="0" w:color="BFBFBF" w:themeColor="background1" w:themeShade="BF"/>
            </w:tcBorders>
          </w:tcPr>
          <w:p w14:paraId="715A80A0" w14:textId="77777777" w:rsidR="00B10EC5" w:rsidRDefault="00B10EC5"/>
        </w:tc>
        <w:tc>
          <w:tcPr>
            <w:tcW w:w="1149" w:type="dxa"/>
            <w:tcBorders>
              <w:bottom w:val="single" w:sz="4" w:space="0" w:color="BFBFBF" w:themeColor="background1" w:themeShade="BF"/>
            </w:tcBorders>
          </w:tcPr>
          <w:p w14:paraId="7ECB6A43" w14:textId="06D6968E" w:rsidR="00B10EC5" w:rsidRDefault="00B10EC5"/>
        </w:tc>
        <w:tc>
          <w:tcPr>
            <w:tcW w:w="4840" w:type="dxa"/>
            <w:tcBorders>
              <w:bottom w:val="single" w:sz="4" w:space="0" w:color="BFBFBF" w:themeColor="background1" w:themeShade="BF"/>
            </w:tcBorders>
          </w:tcPr>
          <w:p w14:paraId="5CB8971B" w14:textId="77777777" w:rsidR="00B10EC5" w:rsidRDefault="00B10EC5"/>
        </w:tc>
        <w:tc>
          <w:tcPr>
            <w:tcW w:w="1533" w:type="dxa"/>
            <w:tcBorders>
              <w:bottom w:val="single" w:sz="4" w:space="0" w:color="BFBFBF" w:themeColor="background1" w:themeShade="BF"/>
            </w:tcBorders>
            <w:tcMar>
              <w:left w:w="216" w:type="dxa"/>
              <w:right w:w="216" w:type="dxa"/>
            </w:tcMar>
          </w:tcPr>
          <w:p w14:paraId="3089CFEF" w14:textId="77777777" w:rsidR="00B10EC5" w:rsidRDefault="00B10EC5">
            <w:pPr>
              <w:pStyle w:val="Right-alignedtext"/>
            </w:pPr>
          </w:p>
        </w:tc>
        <w:tc>
          <w:tcPr>
            <w:tcW w:w="1466" w:type="dxa"/>
            <w:tcMar>
              <w:left w:w="216" w:type="dxa"/>
              <w:right w:w="216" w:type="dxa"/>
            </w:tcMar>
          </w:tcPr>
          <w:p w14:paraId="31FAD798" w14:textId="77777777" w:rsidR="00B10EC5" w:rsidRDefault="00B10EC5">
            <w:pPr>
              <w:pStyle w:val="Right-alignedtext"/>
            </w:pPr>
          </w:p>
        </w:tc>
      </w:tr>
      <w:tr w:rsidR="00B10EC5" w14:paraId="1133C115" w14:textId="77777777" w:rsidTr="00B10EC5">
        <w:trPr>
          <w:trHeight w:val="288"/>
        </w:trPr>
        <w:tc>
          <w:tcPr>
            <w:tcW w:w="1092" w:type="dxa"/>
            <w:tcBorders>
              <w:left w:val="nil"/>
              <w:bottom w:val="nil"/>
              <w:right w:val="nil"/>
            </w:tcBorders>
          </w:tcPr>
          <w:p w14:paraId="45F63178" w14:textId="77777777" w:rsidR="00B10EC5" w:rsidRDefault="00B10EC5"/>
        </w:tc>
        <w:tc>
          <w:tcPr>
            <w:tcW w:w="1149" w:type="dxa"/>
            <w:tcBorders>
              <w:left w:val="nil"/>
              <w:bottom w:val="nil"/>
              <w:right w:val="nil"/>
            </w:tcBorders>
          </w:tcPr>
          <w:p w14:paraId="19019836" w14:textId="38057F6C" w:rsidR="00B10EC5" w:rsidRDefault="00B10EC5"/>
        </w:tc>
        <w:tc>
          <w:tcPr>
            <w:tcW w:w="4840" w:type="dxa"/>
            <w:tcBorders>
              <w:left w:val="nil"/>
              <w:bottom w:val="nil"/>
              <w:right w:val="nil"/>
            </w:tcBorders>
          </w:tcPr>
          <w:p w14:paraId="6D38FF7E" w14:textId="77777777" w:rsidR="00B10EC5" w:rsidRDefault="00B10EC5"/>
        </w:tc>
        <w:sdt>
          <w:sdtPr>
            <w:id w:val="794338292"/>
            <w:placeholder>
              <w:docPart w:val="F087D79E412E4139A3E2FB1042F37BF3"/>
            </w:placeholder>
            <w:temporary/>
            <w:showingPlcHdr/>
            <w15:appearance w15:val="hidden"/>
          </w:sdtPr>
          <w:sdtEndPr/>
          <w:sdtContent>
            <w:tc>
              <w:tcPr>
                <w:tcW w:w="1533" w:type="dxa"/>
                <w:tcBorders>
                  <w:left w:val="nil"/>
                  <w:bottom w:val="nil"/>
                </w:tcBorders>
              </w:tcPr>
              <w:p w14:paraId="3EAE8799" w14:textId="77777777" w:rsidR="00B10EC5" w:rsidRPr="00335034" w:rsidRDefault="00B10EC5" w:rsidP="002C31B5">
                <w:pPr>
                  <w:pStyle w:val="Heading1"/>
                </w:pPr>
                <w:r>
                  <w:t>Subtotal</w:t>
                </w:r>
              </w:p>
            </w:tc>
          </w:sdtContent>
        </w:sdt>
        <w:tc>
          <w:tcPr>
            <w:tcW w:w="1466" w:type="dxa"/>
            <w:tcMar>
              <w:left w:w="216" w:type="dxa"/>
              <w:right w:w="216" w:type="dxa"/>
            </w:tcMar>
          </w:tcPr>
          <w:p w14:paraId="4894D81E" w14:textId="1E7DC4E0" w:rsidR="00B10EC5" w:rsidRDefault="00B710D9">
            <w:pPr>
              <w:pStyle w:val="Right-alignedtext"/>
            </w:pPr>
            <w:r>
              <w:t>45</w:t>
            </w:r>
            <w:r w:rsidR="00575395">
              <w:t>0</w:t>
            </w:r>
          </w:p>
        </w:tc>
      </w:tr>
      <w:tr w:rsidR="00B10EC5" w14:paraId="199B4068" w14:textId="77777777" w:rsidTr="00B10EC5">
        <w:trPr>
          <w:trHeight w:val="288"/>
        </w:trPr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</w:tcPr>
          <w:p w14:paraId="47A1F6EB" w14:textId="77777777" w:rsidR="00B10EC5" w:rsidRDefault="00B10EC5"/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</w:tcPr>
          <w:p w14:paraId="0982EF5D" w14:textId="10D49D44" w:rsidR="00B10EC5" w:rsidRDefault="00B10EC5"/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</w:tcPr>
          <w:p w14:paraId="7F25871E" w14:textId="77777777" w:rsidR="00B10EC5" w:rsidRDefault="00B10EC5"/>
        </w:tc>
        <w:tc>
          <w:tcPr>
            <w:tcW w:w="1533" w:type="dxa"/>
            <w:tcBorders>
              <w:top w:val="nil"/>
              <w:left w:val="nil"/>
              <w:bottom w:val="nil"/>
            </w:tcBorders>
          </w:tcPr>
          <w:p w14:paraId="5DBD7CE9" w14:textId="3D1F89C2" w:rsidR="00B10EC5" w:rsidRPr="00335034" w:rsidRDefault="00B10EC5" w:rsidP="002C31B5">
            <w:pPr>
              <w:pStyle w:val="Heading1"/>
            </w:pPr>
            <w:r>
              <w:t>GST</w:t>
            </w:r>
          </w:p>
        </w:tc>
        <w:tc>
          <w:tcPr>
            <w:tcW w:w="1466" w:type="dxa"/>
            <w:tcMar>
              <w:left w:w="216" w:type="dxa"/>
              <w:right w:w="216" w:type="dxa"/>
            </w:tcMar>
          </w:tcPr>
          <w:p w14:paraId="496DEFF4" w14:textId="144879D5" w:rsidR="00B10EC5" w:rsidRDefault="00B710D9">
            <w:pPr>
              <w:pStyle w:val="Right-alignedtext"/>
            </w:pPr>
            <w:r>
              <w:t>45</w:t>
            </w:r>
          </w:p>
        </w:tc>
      </w:tr>
      <w:tr w:rsidR="00B10EC5" w14:paraId="1F68653B" w14:textId="77777777" w:rsidTr="00B10EC5">
        <w:trPr>
          <w:trHeight w:val="288"/>
        </w:trPr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</w:tcPr>
          <w:p w14:paraId="7B2681C6" w14:textId="77777777" w:rsidR="00B10EC5" w:rsidRDefault="00B10EC5"/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</w:tcPr>
          <w:p w14:paraId="7402844F" w14:textId="2B8A7E92" w:rsidR="00B10EC5" w:rsidRDefault="00B10EC5"/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</w:tcPr>
          <w:p w14:paraId="1F9AC330" w14:textId="77777777" w:rsidR="00B10EC5" w:rsidRDefault="00B10EC5"/>
        </w:tc>
        <w:sdt>
          <w:sdtPr>
            <w:id w:val="-2007200982"/>
            <w:placeholder>
              <w:docPart w:val="2CBA7C213FBA41F99BCD9CB82A80D771"/>
            </w:placeholder>
            <w:temporary/>
            <w:showingPlcHdr/>
            <w15:appearance w15:val="hidden"/>
          </w:sdtPr>
          <w:sdtEndPr/>
          <w:sdtContent>
            <w:tc>
              <w:tcPr>
                <w:tcW w:w="1533" w:type="dxa"/>
                <w:tcBorders>
                  <w:top w:val="nil"/>
                  <w:left w:val="nil"/>
                  <w:bottom w:val="nil"/>
                </w:tcBorders>
              </w:tcPr>
              <w:p w14:paraId="0F3EBEEA" w14:textId="77777777" w:rsidR="00B10EC5" w:rsidRPr="00335034" w:rsidRDefault="00B10EC5" w:rsidP="002C31B5">
                <w:pPr>
                  <w:pStyle w:val="Heading1"/>
                </w:pPr>
                <w:r>
                  <w:t>Total</w:t>
                </w:r>
              </w:p>
            </w:tc>
          </w:sdtContent>
        </w:sdt>
        <w:tc>
          <w:tcPr>
            <w:tcW w:w="1466" w:type="dxa"/>
            <w:tcMar>
              <w:left w:w="216" w:type="dxa"/>
              <w:right w:w="216" w:type="dxa"/>
            </w:tcMar>
          </w:tcPr>
          <w:p w14:paraId="752ECC81" w14:textId="76C50245" w:rsidR="00B10EC5" w:rsidRDefault="00B710D9">
            <w:pPr>
              <w:pStyle w:val="Right-alignedtext"/>
            </w:pPr>
            <w:r>
              <w:t>495</w:t>
            </w:r>
            <w:bookmarkStart w:id="0" w:name="_GoBack"/>
            <w:bookmarkEnd w:id="0"/>
          </w:p>
        </w:tc>
      </w:tr>
    </w:tbl>
    <w:p w14:paraId="03003F5C" w14:textId="77777777" w:rsidR="00767D7F" w:rsidRDefault="00161833">
      <w:pPr>
        <w:pStyle w:val="ContactInfo"/>
      </w:pPr>
      <w:r>
        <w:t xml:space="preserve">Make all checks payable to </w:t>
      </w:r>
      <w:sdt>
        <w:sdtPr>
          <w:id w:val="-1065024667"/>
          <w:placeholder>
            <w:docPart w:val="B9D1BA3982F143D5AF35CA8EBE96A485"/>
          </w:placeholder>
          <w:showingPlcHdr/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/>
        </w:sdtPr>
        <w:sdtEndPr/>
        <w:sdtContent>
          <w:r w:rsidR="00D62BD5">
            <w:t>Company Name</w:t>
          </w:r>
        </w:sdtContent>
      </w:sdt>
    </w:p>
    <w:p w14:paraId="6DBCA2C9" w14:textId="0EEA9702" w:rsidR="00767D7F" w:rsidRDefault="00161833" w:rsidP="00575395">
      <w:pPr>
        <w:pStyle w:val="Thankyou"/>
      </w:pPr>
      <w:r>
        <w:t>Thank you for your business!</w:t>
      </w:r>
    </w:p>
    <w:sectPr w:rsidR="00767D7F" w:rsidSect="00DA124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5F48A5" w14:textId="77777777" w:rsidR="002A65DC" w:rsidRDefault="002A65DC" w:rsidP="00DA124E">
      <w:r>
        <w:separator/>
      </w:r>
    </w:p>
  </w:endnote>
  <w:endnote w:type="continuationSeparator" w:id="0">
    <w:p w14:paraId="7F780F5E" w14:textId="77777777" w:rsidR="002A65DC" w:rsidRDefault="002A65DC" w:rsidP="00DA12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291C9F" w14:textId="77777777" w:rsidR="00B96D17" w:rsidRDefault="00B96D1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053005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A1D9E21" w14:textId="77777777" w:rsidR="00DA124E" w:rsidRDefault="00DA124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654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D483BF1" w14:textId="77777777" w:rsidR="00DA124E" w:rsidRDefault="00DA124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E7FDC9" w14:textId="77777777" w:rsidR="00B96D17" w:rsidRDefault="00B96D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602AEE" w14:textId="77777777" w:rsidR="002A65DC" w:rsidRDefault="002A65DC" w:rsidP="00DA124E">
      <w:r>
        <w:separator/>
      </w:r>
    </w:p>
  </w:footnote>
  <w:footnote w:type="continuationSeparator" w:id="0">
    <w:p w14:paraId="67E68F43" w14:textId="77777777" w:rsidR="002A65DC" w:rsidRDefault="002A65DC" w:rsidP="00DA12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12522B" w14:textId="77777777" w:rsidR="00B96D17" w:rsidRDefault="00B96D1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45C97C" w14:textId="77777777" w:rsidR="00B96D17" w:rsidRDefault="00B96D1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8E17D8" w14:textId="77777777" w:rsidR="00B96D17" w:rsidRDefault="00B96D1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drawingGridHorizontalSpacing w:val="80"/>
  <w:displayHorizontalDrawingGridEvery w:val="2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D17"/>
    <w:rsid w:val="00016EEA"/>
    <w:rsid w:val="00017EBC"/>
    <w:rsid w:val="00084A50"/>
    <w:rsid w:val="000F3D19"/>
    <w:rsid w:val="00141CC5"/>
    <w:rsid w:val="00161833"/>
    <w:rsid w:val="001D1A99"/>
    <w:rsid w:val="00253682"/>
    <w:rsid w:val="002A65DC"/>
    <w:rsid w:val="002C31B5"/>
    <w:rsid w:val="002F145D"/>
    <w:rsid w:val="002F405A"/>
    <w:rsid w:val="002F4591"/>
    <w:rsid w:val="00335034"/>
    <w:rsid w:val="003525FA"/>
    <w:rsid w:val="00390027"/>
    <w:rsid w:val="00502760"/>
    <w:rsid w:val="00541768"/>
    <w:rsid w:val="00575395"/>
    <w:rsid w:val="005D539D"/>
    <w:rsid w:val="005E117D"/>
    <w:rsid w:val="006350A1"/>
    <w:rsid w:val="006B4F86"/>
    <w:rsid w:val="00767D7F"/>
    <w:rsid w:val="007A2DFF"/>
    <w:rsid w:val="00846FB5"/>
    <w:rsid w:val="00865239"/>
    <w:rsid w:val="009F3F74"/>
    <w:rsid w:val="00A2654F"/>
    <w:rsid w:val="00A82089"/>
    <w:rsid w:val="00AC6A6B"/>
    <w:rsid w:val="00B10EC5"/>
    <w:rsid w:val="00B62AE1"/>
    <w:rsid w:val="00B710D9"/>
    <w:rsid w:val="00B84DF7"/>
    <w:rsid w:val="00B911FE"/>
    <w:rsid w:val="00B96D17"/>
    <w:rsid w:val="00BF2F43"/>
    <w:rsid w:val="00C4631C"/>
    <w:rsid w:val="00D27961"/>
    <w:rsid w:val="00D45686"/>
    <w:rsid w:val="00D46230"/>
    <w:rsid w:val="00D62BD5"/>
    <w:rsid w:val="00D8503D"/>
    <w:rsid w:val="00DA124E"/>
    <w:rsid w:val="00DE3DFA"/>
    <w:rsid w:val="00DF32B2"/>
    <w:rsid w:val="00E10529"/>
    <w:rsid w:val="00E61B2E"/>
    <w:rsid w:val="00E70B6C"/>
    <w:rsid w:val="00E87249"/>
    <w:rsid w:val="00EB59E9"/>
    <w:rsid w:val="00EC23BD"/>
    <w:rsid w:val="00F53936"/>
    <w:rsid w:val="00F734DA"/>
    <w:rsid w:val="00FD225F"/>
    <w:rsid w:val="00FF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55E9457B"/>
  <w15:docId w15:val="{5D27DB26-D0ED-48E1-93BE-3624C20DF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016EEA"/>
  </w:style>
  <w:style w:type="paragraph" w:styleId="Heading1">
    <w:name w:val="heading 1"/>
    <w:basedOn w:val="Normal"/>
    <w:uiPriority w:val="3"/>
    <w:qFormat/>
    <w:rsid w:val="001D1A99"/>
    <w:pPr>
      <w:keepNext/>
      <w:outlineLvl w:val="0"/>
    </w:pPr>
    <w:rPr>
      <w:rFonts w:asciiTheme="majorHAnsi" w:hAnsiTheme="majorHAnsi" w:cs="Arial"/>
      <w:bCs/>
      <w:kern w:val="44"/>
      <w:szCs w:val="64"/>
    </w:rPr>
  </w:style>
  <w:style w:type="paragraph" w:styleId="Heading2">
    <w:name w:val="heading 2"/>
    <w:basedOn w:val="Normal"/>
    <w:link w:val="Heading2Char"/>
    <w:uiPriority w:val="3"/>
    <w:semiHidden/>
    <w:unhideWhenUsed/>
    <w:qFormat/>
    <w:rsid w:val="00E10529"/>
    <w:pPr>
      <w:keepNext/>
      <w:keepLines/>
      <w:outlineLvl w:val="1"/>
    </w:pPr>
    <w:rPr>
      <w:rFonts w:asciiTheme="majorHAnsi" w:eastAsiaTheme="majorEastAsia" w:hAnsiTheme="majorHAnsi" w:cstheme="majorBidi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Right-alignedtext">
    <w:name w:val="Right-aligned text"/>
    <w:basedOn w:val="Normal"/>
    <w:uiPriority w:val="2"/>
    <w:qFormat/>
    <w:rsid w:val="009F3F74"/>
    <w:pPr>
      <w:spacing w:line="264" w:lineRule="auto"/>
      <w:jc w:val="right"/>
    </w:pPr>
    <w:rPr>
      <w:sz w:val="18"/>
      <w:szCs w:val="16"/>
    </w:rPr>
  </w:style>
  <w:style w:type="paragraph" w:customStyle="1" w:styleId="Slogan">
    <w:name w:val="Slogan"/>
    <w:basedOn w:val="Normal"/>
    <w:uiPriority w:val="1"/>
    <w:qFormat/>
    <w:rsid w:val="00DF32B2"/>
    <w:rPr>
      <w:bCs/>
      <w:i/>
      <w:color w:val="595959" w:themeColor="text1" w:themeTint="A6"/>
      <w:spacing w:val="4"/>
      <w:sz w:val="18"/>
      <w:szCs w:val="18"/>
    </w:rPr>
  </w:style>
  <w:style w:type="paragraph" w:customStyle="1" w:styleId="ContactInfo">
    <w:name w:val="Contact Info"/>
    <w:basedOn w:val="Normal"/>
    <w:uiPriority w:val="4"/>
    <w:unhideWhenUsed/>
    <w:qFormat/>
    <w:rsid w:val="00DF32B2"/>
    <w:pPr>
      <w:spacing w:before="520"/>
      <w:jc w:val="center"/>
    </w:pPr>
    <w:rPr>
      <w:color w:val="595959" w:themeColor="text1" w:themeTint="A6"/>
      <w:szCs w:val="18"/>
    </w:rPr>
  </w:style>
  <w:style w:type="paragraph" w:styleId="BalloonText">
    <w:name w:val="Balloon Text"/>
    <w:basedOn w:val="Normal"/>
    <w:link w:val="BalloonTextChar"/>
    <w:semiHidden/>
    <w:unhideWhenUsed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Pr>
      <w:rFonts w:ascii="Tahoma" w:hAnsi="Tahoma" w:cs="Tahoma"/>
      <w:color w:val="262626" w:themeColor="text1" w:themeTint="D9"/>
      <w:sz w:val="16"/>
      <w:szCs w:val="16"/>
    </w:rPr>
  </w:style>
  <w:style w:type="paragraph" w:customStyle="1" w:styleId="Thankyou">
    <w:name w:val="Thank you"/>
    <w:basedOn w:val="Normal"/>
    <w:uiPriority w:val="5"/>
    <w:unhideWhenUsed/>
    <w:qFormat/>
    <w:pPr>
      <w:spacing w:before="100"/>
      <w:jc w:val="center"/>
    </w:pPr>
    <w:rPr>
      <w:b/>
      <w:i/>
    </w:rPr>
  </w:style>
  <w:style w:type="paragraph" w:styleId="Header">
    <w:name w:val="header"/>
    <w:basedOn w:val="Normal"/>
    <w:link w:val="HeaderChar"/>
    <w:uiPriority w:val="99"/>
    <w:unhideWhenUsed/>
    <w:rsid w:val="000F3D19"/>
  </w:style>
  <w:style w:type="character" w:customStyle="1" w:styleId="HeaderChar">
    <w:name w:val="Header Char"/>
    <w:basedOn w:val="DefaultParagraphFont"/>
    <w:link w:val="Header"/>
    <w:uiPriority w:val="99"/>
    <w:rsid w:val="000F3D19"/>
  </w:style>
  <w:style w:type="paragraph" w:styleId="Footer">
    <w:name w:val="footer"/>
    <w:basedOn w:val="Normal"/>
    <w:link w:val="FooterChar"/>
    <w:uiPriority w:val="99"/>
    <w:unhideWhenUsed/>
    <w:rsid w:val="000F3D19"/>
  </w:style>
  <w:style w:type="character" w:customStyle="1" w:styleId="FooterChar">
    <w:name w:val="Footer Char"/>
    <w:basedOn w:val="DefaultParagraphFont"/>
    <w:link w:val="Footer"/>
    <w:uiPriority w:val="99"/>
    <w:rsid w:val="000F3D19"/>
  </w:style>
  <w:style w:type="table" w:styleId="TableGrid">
    <w:name w:val="Table Grid"/>
    <w:basedOn w:val="TableNormal"/>
    <w:rsid w:val="00084A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084A5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link w:val="TitleChar"/>
    <w:unhideWhenUsed/>
    <w:qFormat/>
    <w:rsid w:val="00DF32B2"/>
    <w:pPr>
      <w:spacing w:line="800" w:lineRule="exact"/>
      <w:contextualSpacing/>
      <w:jc w:val="right"/>
    </w:pPr>
    <w:rPr>
      <w:rFonts w:asciiTheme="majorHAnsi" w:eastAsiaTheme="majorEastAsia" w:hAnsiTheme="majorHAnsi" w:cstheme="majorBidi"/>
      <w:caps/>
      <w:color w:val="595959" w:themeColor="text1" w:themeTint="A6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rsid w:val="00DF32B2"/>
    <w:rPr>
      <w:rFonts w:asciiTheme="majorHAnsi" w:eastAsiaTheme="majorEastAsia" w:hAnsiTheme="majorHAnsi" w:cstheme="majorBidi"/>
      <w:caps/>
      <w:color w:val="595959" w:themeColor="text1" w:themeTint="A6"/>
      <w:kern w:val="28"/>
      <w:sz w:val="64"/>
      <w:szCs w:val="56"/>
    </w:rPr>
  </w:style>
  <w:style w:type="character" w:customStyle="1" w:styleId="Heading2Char">
    <w:name w:val="Heading 2 Char"/>
    <w:basedOn w:val="DefaultParagraphFont"/>
    <w:link w:val="Heading2"/>
    <w:uiPriority w:val="3"/>
    <w:semiHidden/>
    <w:rsid w:val="00E10529"/>
    <w:rPr>
      <w:rFonts w:asciiTheme="majorHAnsi" w:eastAsiaTheme="majorEastAsia" w:hAnsiTheme="majorHAnsi" w:cstheme="majorBidi"/>
      <w:sz w:val="18"/>
      <w:szCs w:val="26"/>
    </w:rPr>
  </w:style>
  <w:style w:type="table" w:styleId="GridTable1Light-Accent5">
    <w:name w:val="Grid Table 1 Light Accent 5"/>
    <w:basedOn w:val="TableNormal"/>
    <w:uiPriority w:val="46"/>
    <w:rsid w:val="00DF32B2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 w:val="0"/>
        <w:bCs/>
        <w:i w:val="0"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DF32B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tblPr/>
      <w:tcPr>
        <w:tcBorders>
          <w:top w:val="nil"/>
          <w:left w:val="nil"/>
          <w:bottom w:val="single" w:sz="4" w:space="0" w:color="A6A6A6" w:themeColor="background1" w:themeShade="A6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PlainTable5">
    <w:name w:val="Plain Table 5"/>
    <w:basedOn w:val="TableNormal"/>
    <w:uiPriority w:val="45"/>
    <w:rsid w:val="00DF32B2"/>
    <w:tblPr>
      <w:tblStyleRowBandSize w:val="1"/>
      <w:tblStyleColBandSize w:val="1"/>
      <w:tblCellMar>
        <w:top w:w="144" w:type="dxa"/>
        <w:left w:w="115" w:type="dxa"/>
        <w:bottom w:w="58" w:type="dxa"/>
        <w:right w:w="115" w:type="dxa"/>
      </w:tblCellMar>
    </w:tblPr>
    <w:tblStylePr w:type="firstRow">
      <w:rPr>
        <w:rFonts w:asciiTheme="majorHAnsi" w:hAnsiTheme="majorHAnsi" w:cstheme="majorBidi"/>
        <w:b w:val="0"/>
        <w:i w:val="0"/>
        <w:iCs/>
        <w:sz w:val="26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CommentReference">
    <w:name w:val="annotation reference"/>
    <w:basedOn w:val="DefaultParagraphFont"/>
    <w:semiHidden/>
    <w:unhideWhenUsed/>
    <w:rsid w:val="005D539D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5D539D"/>
  </w:style>
  <w:style w:type="character" w:customStyle="1" w:styleId="CommentTextChar">
    <w:name w:val="Comment Text Char"/>
    <w:basedOn w:val="DefaultParagraphFont"/>
    <w:link w:val="CommentText"/>
    <w:semiHidden/>
    <w:rsid w:val="005D539D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5D539D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5D539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weim\AppData\Roaming\Microsoft\Templates\Service%20invoice%20(Simple%20Lines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218E11BE47A4709A5D0C720974F77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736543-D01F-433E-B44D-01F762B0DA70}"/>
      </w:docPartPr>
      <w:docPartBody>
        <w:p w:rsidR="000B519D" w:rsidRDefault="000B519D">
          <w:pPr>
            <w:pStyle w:val="8218E11BE47A4709A5D0C720974F77E9"/>
          </w:pPr>
          <w:r>
            <w:t>ABC12345</w:t>
          </w:r>
        </w:p>
      </w:docPartBody>
    </w:docPart>
    <w:docPart>
      <w:docPartPr>
        <w:name w:val="36C2CDA843A442EBB4C2D3D1453E28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1D5B5-2E39-4B96-8B68-5ED201D92AFC}"/>
      </w:docPartPr>
      <w:docPartBody>
        <w:p w:rsidR="000B519D" w:rsidRDefault="000B519D">
          <w:pPr>
            <w:pStyle w:val="36C2CDA843A442EBB4C2D3D1453E28B5"/>
          </w:pPr>
          <w:r>
            <w:t>Salesperson</w:t>
          </w:r>
        </w:p>
      </w:docPartBody>
    </w:docPart>
    <w:docPart>
      <w:docPartPr>
        <w:name w:val="78D6BD172E8B440692B15C7F154A30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1E031C-EE40-4367-AADE-A74E7C0EBAF2}"/>
      </w:docPartPr>
      <w:docPartBody>
        <w:p w:rsidR="000B519D" w:rsidRDefault="000B519D">
          <w:pPr>
            <w:pStyle w:val="78D6BD172E8B440692B15C7F154A302C"/>
          </w:pPr>
          <w:r>
            <w:t>Job</w:t>
          </w:r>
        </w:p>
      </w:docPartBody>
    </w:docPart>
    <w:docPart>
      <w:docPartPr>
        <w:name w:val="F309D82EAE9F4869A394269AEA4402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B24698-54D4-47DF-BA98-E54CA6028985}"/>
      </w:docPartPr>
      <w:docPartBody>
        <w:p w:rsidR="000B519D" w:rsidRDefault="000B519D">
          <w:pPr>
            <w:pStyle w:val="F309D82EAE9F4869A394269AEA440209"/>
          </w:pPr>
          <w:r>
            <w:t>Payment Terms</w:t>
          </w:r>
        </w:p>
      </w:docPartBody>
    </w:docPart>
    <w:docPart>
      <w:docPartPr>
        <w:name w:val="74537DC46F724B08A7F7795D339646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6E057-21BE-488B-909B-78FDAE7AF002}"/>
      </w:docPartPr>
      <w:docPartBody>
        <w:p w:rsidR="000B519D" w:rsidRDefault="000B519D">
          <w:pPr>
            <w:pStyle w:val="74537DC46F724B08A7F7795D339646D6"/>
          </w:pPr>
          <w:r>
            <w:t>Due Date</w:t>
          </w:r>
        </w:p>
      </w:docPartBody>
    </w:docPart>
    <w:docPart>
      <w:docPartPr>
        <w:name w:val="05F6379476B64D89A51EF6CFC11B73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50D73D-21E8-4856-A632-95518E0D64E3}"/>
      </w:docPartPr>
      <w:docPartBody>
        <w:p w:rsidR="000B519D" w:rsidRDefault="000B519D">
          <w:pPr>
            <w:pStyle w:val="05F6379476B64D89A51EF6CFC11B7373"/>
          </w:pPr>
          <w:r>
            <w:t>Due on receipt</w:t>
          </w:r>
        </w:p>
      </w:docPartBody>
    </w:docPart>
    <w:docPart>
      <w:docPartPr>
        <w:name w:val="B9D1BA3982F143D5AF35CA8EBE96A4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70EB49-8FC0-4557-9EEF-2520EE038A01}"/>
      </w:docPartPr>
      <w:docPartBody>
        <w:p w:rsidR="000B519D" w:rsidRDefault="000B519D">
          <w:pPr>
            <w:pStyle w:val="B9D1BA3982F143D5AF35CA8EBE96A485"/>
          </w:pPr>
          <w:r>
            <w:t>Company Name</w:t>
          </w:r>
        </w:p>
      </w:docPartBody>
    </w:docPart>
    <w:docPart>
      <w:docPartPr>
        <w:name w:val="68CC51A13A264D219A3906D081BC9F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B89E5E-F5E5-4B29-8977-CD5CC85F5BAF}"/>
      </w:docPartPr>
      <w:docPartBody>
        <w:p w:rsidR="00A650D9" w:rsidRDefault="000B519D" w:rsidP="000B519D">
          <w:pPr>
            <w:pStyle w:val="68CC51A13A264D219A3906D081BC9FC2"/>
          </w:pPr>
          <w:r>
            <w:t>Qty</w:t>
          </w:r>
        </w:p>
      </w:docPartBody>
    </w:docPart>
    <w:docPart>
      <w:docPartPr>
        <w:name w:val="5F5CA5AA7D1440F48FEE4E56AAA872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C541A7-D6B8-4636-B864-3BEC7B567978}"/>
      </w:docPartPr>
      <w:docPartBody>
        <w:p w:rsidR="00A650D9" w:rsidRDefault="000B519D" w:rsidP="000B519D">
          <w:pPr>
            <w:pStyle w:val="5F5CA5AA7D1440F48FEE4E56AAA872C0"/>
          </w:pPr>
          <w:r>
            <w:t>Description</w:t>
          </w:r>
        </w:p>
      </w:docPartBody>
    </w:docPart>
    <w:docPart>
      <w:docPartPr>
        <w:name w:val="F1CDD43A5F904402AB8F1CA9A57191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CDFEBF-8044-414D-B7FD-1603986E0F6B}"/>
      </w:docPartPr>
      <w:docPartBody>
        <w:p w:rsidR="00A650D9" w:rsidRDefault="000B519D" w:rsidP="000B519D">
          <w:pPr>
            <w:pStyle w:val="F1CDD43A5F904402AB8F1CA9A57191B4"/>
          </w:pPr>
          <w:r>
            <w:t>Unit Price</w:t>
          </w:r>
        </w:p>
      </w:docPartBody>
    </w:docPart>
    <w:docPart>
      <w:docPartPr>
        <w:name w:val="F4DF9E28EF0E46F19B5D4F495D08F6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0BFB86-173A-44EE-99A3-8AD504913D72}"/>
      </w:docPartPr>
      <w:docPartBody>
        <w:p w:rsidR="00A650D9" w:rsidRDefault="000B519D" w:rsidP="000B519D">
          <w:pPr>
            <w:pStyle w:val="F4DF9E28EF0E46F19B5D4F495D08F628"/>
          </w:pPr>
          <w:r>
            <w:t>Line Total</w:t>
          </w:r>
        </w:p>
      </w:docPartBody>
    </w:docPart>
    <w:docPart>
      <w:docPartPr>
        <w:name w:val="F087D79E412E4139A3E2FB1042F37B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296095-AD59-43A2-B1CF-321C01EC8B6F}"/>
      </w:docPartPr>
      <w:docPartBody>
        <w:p w:rsidR="00A650D9" w:rsidRDefault="000B519D" w:rsidP="000B519D">
          <w:pPr>
            <w:pStyle w:val="F087D79E412E4139A3E2FB1042F37BF3"/>
          </w:pPr>
          <w:r>
            <w:t>Subtotal</w:t>
          </w:r>
        </w:p>
      </w:docPartBody>
    </w:docPart>
    <w:docPart>
      <w:docPartPr>
        <w:name w:val="2CBA7C213FBA41F99BCD9CB82A80D7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4CB3E8-22DD-409C-888D-82C88E1F2BD5}"/>
      </w:docPartPr>
      <w:docPartBody>
        <w:p w:rsidR="00A650D9" w:rsidRDefault="000B519D" w:rsidP="000B519D">
          <w:pPr>
            <w:pStyle w:val="2CBA7C213FBA41F99BCD9CB82A80D771"/>
          </w:pPr>
          <w:r>
            <w:t>Total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19D"/>
    <w:rsid w:val="000B519D"/>
    <w:rsid w:val="00A650D9"/>
    <w:rsid w:val="00F26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876078392D644B9A9026017D6B95746">
    <w:name w:val="C876078392D644B9A9026017D6B95746"/>
  </w:style>
  <w:style w:type="paragraph" w:customStyle="1" w:styleId="4F2DB9B16DE64CC2B4E0DAF6BEAA2BF8">
    <w:name w:val="4F2DB9B16DE64CC2B4E0DAF6BEAA2BF8"/>
  </w:style>
  <w:style w:type="paragraph" w:customStyle="1" w:styleId="C235D7508D3149DBA4FFF6E950CB2107">
    <w:name w:val="C235D7508D3149DBA4FFF6E950CB2107"/>
  </w:style>
  <w:style w:type="paragraph" w:customStyle="1" w:styleId="9358B3FDFB0C40F296634BB269D236A9">
    <w:name w:val="9358B3FDFB0C40F296634BB269D236A9"/>
  </w:style>
  <w:style w:type="paragraph" w:customStyle="1" w:styleId="7438D4C927D6412BA0A282D6342DBF23">
    <w:name w:val="7438D4C927D6412BA0A282D6342DBF23"/>
  </w:style>
  <w:style w:type="paragraph" w:customStyle="1" w:styleId="1F0BED9685924643995D1E4499487EF6">
    <w:name w:val="1F0BED9685924643995D1E4499487EF6"/>
  </w:style>
  <w:style w:type="paragraph" w:customStyle="1" w:styleId="C1203F06D5A849A68C51E10FC99D8435">
    <w:name w:val="C1203F06D5A849A68C51E10FC99D8435"/>
  </w:style>
  <w:style w:type="paragraph" w:customStyle="1" w:styleId="8218E11BE47A4709A5D0C720974F77E9">
    <w:name w:val="8218E11BE47A4709A5D0C720974F77E9"/>
  </w:style>
  <w:style w:type="paragraph" w:customStyle="1" w:styleId="36C2CDA843A442EBB4C2D3D1453E28B5">
    <w:name w:val="36C2CDA843A442EBB4C2D3D1453E28B5"/>
  </w:style>
  <w:style w:type="paragraph" w:customStyle="1" w:styleId="78D6BD172E8B440692B15C7F154A302C">
    <w:name w:val="78D6BD172E8B440692B15C7F154A302C"/>
  </w:style>
  <w:style w:type="paragraph" w:customStyle="1" w:styleId="F309D82EAE9F4869A394269AEA440209">
    <w:name w:val="F309D82EAE9F4869A394269AEA440209"/>
  </w:style>
  <w:style w:type="paragraph" w:customStyle="1" w:styleId="74537DC46F724B08A7F7795D339646D6">
    <w:name w:val="74537DC46F724B08A7F7795D339646D6"/>
  </w:style>
  <w:style w:type="paragraph" w:customStyle="1" w:styleId="05F6379476B64D89A51EF6CFC11B7373">
    <w:name w:val="05F6379476B64D89A51EF6CFC11B7373"/>
  </w:style>
  <w:style w:type="paragraph" w:customStyle="1" w:styleId="A9F5FD2125F849E6B39014166CBA92C4">
    <w:name w:val="A9F5FD2125F849E6B39014166CBA92C4"/>
  </w:style>
  <w:style w:type="paragraph" w:customStyle="1" w:styleId="3895EF8C026047308BA5471F914A0521">
    <w:name w:val="3895EF8C026047308BA5471F914A0521"/>
  </w:style>
  <w:style w:type="paragraph" w:customStyle="1" w:styleId="4DF86398692A4EB5A5B6B85C51F68FA5">
    <w:name w:val="4DF86398692A4EB5A5B6B85C51F68FA5"/>
  </w:style>
  <w:style w:type="paragraph" w:customStyle="1" w:styleId="09E1FB4BE2E84F78AAD98AC59604C1D3">
    <w:name w:val="09E1FB4BE2E84F78AAD98AC59604C1D3"/>
  </w:style>
  <w:style w:type="paragraph" w:customStyle="1" w:styleId="80C1A4A85D614F429E3EAA5F35C8DE71">
    <w:name w:val="80C1A4A85D614F429E3EAA5F35C8DE71"/>
  </w:style>
  <w:style w:type="paragraph" w:customStyle="1" w:styleId="1596AFBB08C04E859E5EEE186129A150">
    <w:name w:val="1596AFBB08C04E859E5EEE186129A150"/>
  </w:style>
  <w:style w:type="paragraph" w:customStyle="1" w:styleId="2E2609924ED5479297EF84B82461D36A">
    <w:name w:val="2E2609924ED5479297EF84B82461D36A"/>
  </w:style>
  <w:style w:type="paragraph" w:customStyle="1" w:styleId="B9D1BA3982F143D5AF35CA8EBE96A485">
    <w:name w:val="B9D1BA3982F143D5AF35CA8EBE96A485"/>
  </w:style>
  <w:style w:type="paragraph" w:customStyle="1" w:styleId="17241DBAF95C499AA94D1295EBE64FE1">
    <w:name w:val="17241DBAF95C499AA94D1295EBE64FE1"/>
  </w:style>
  <w:style w:type="paragraph" w:customStyle="1" w:styleId="B0767CD2C6D74E85BEE721BD9FD489DD">
    <w:name w:val="B0767CD2C6D74E85BEE721BD9FD489DD"/>
  </w:style>
  <w:style w:type="paragraph" w:customStyle="1" w:styleId="5DDF2565F3774ED4930C7A49859CDDF3">
    <w:name w:val="5DDF2565F3774ED4930C7A49859CDDF3"/>
  </w:style>
  <w:style w:type="paragraph" w:customStyle="1" w:styleId="065D5902CAF34685B6DD0B4C29B479D9">
    <w:name w:val="065D5902CAF34685B6DD0B4C29B479D9"/>
  </w:style>
  <w:style w:type="paragraph" w:customStyle="1" w:styleId="7E13E400B264480FA7848624484DF06E">
    <w:name w:val="7E13E400B264480FA7848624484DF06E"/>
  </w:style>
  <w:style w:type="paragraph" w:customStyle="1" w:styleId="68CC51A13A264D219A3906D081BC9FC2">
    <w:name w:val="68CC51A13A264D219A3906D081BC9FC2"/>
    <w:rsid w:val="000B519D"/>
  </w:style>
  <w:style w:type="paragraph" w:customStyle="1" w:styleId="5F5CA5AA7D1440F48FEE4E56AAA872C0">
    <w:name w:val="5F5CA5AA7D1440F48FEE4E56AAA872C0"/>
    <w:rsid w:val="000B519D"/>
  </w:style>
  <w:style w:type="paragraph" w:customStyle="1" w:styleId="F1CDD43A5F904402AB8F1CA9A57191B4">
    <w:name w:val="F1CDD43A5F904402AB8F1CA9A57191B4"/>
    <w:rsid w:val="000B519D"/>
  </w:style>
  <w:style w:type="paragraph" w:customStyle="1" w:styleId="F4DF9E28EF0E46F19B5D4F495D08F628">
    <w:name w:val="F4DF9E28EF0E46F19B5D4F495D08F628"/>
    <w:rsid w:val="000B519D"/>
  </w:style>
  <w:style w:type="paragraph" w:customStyle="1" w:styleId="F087D79E412E4139A3E2FB1042F37BF3">
    <w:name w:val="F087D79E412E4139A3E2FB1042F37BF3"/>
    <w:rsid w:val="000B519D"/>
  </w:style>
  <w:style w:type="paragraph" w:customStyle="1" w:styleId="2D6C9A49986247A7A84BFD08BC625364">
    <w:name w:val="2D6C9A49986247A7A84BFD08BC625364"/>
    <w:rsid w:val="000B519D"/>
  </w:style>
  <w:style w:type="paragraph" w:customStyle="1" w:styleId="2CBA7C213FBA41F99BCD9CB82A80D771">
    <w:name w:val="2CBA7C213FBA41F99BCD9CB82A80D771"/>
    <w:rsid w:val="000B519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0EE7CB38D5604AAB9C491C754128EA" ma:contentTypeVersion="17" ma:contentTypeDescription="Create a new document." ma:contentTypeScope="" ma:versionID="f1bb892a8829ae320f70dc443c227bb2">
  <xsd:schema xmlns:xsd="http://www.w3.org/2001/XMLSchema" xmlns:xs="http://www.w3.org/2001/XMLSchema" xmlns:p="http://schemas.microsoft.com/office/2006/metadata/properties" xmlns:ns1="http://schemas.microsoft.com/sharepoint/v3" xmlns:ns3="6eb2eed1-5796-49f3-b8a8-35c26eea2e28" xmlns:ns4="b7bf290d-98d0-4bda-bedf-88035642d196" targetNamespace="http://schemas.microsoft.com/office/2006/metadata/properties" ma:root="true" ma:fieldsID="963a6e578a232fcced874836735ee600" ns1:_="" ns3:_="" ns4:_="">
    <xsd:import namespace="http://schemas.microsoft.com/sharepoint/v3"/>
    <xsd:import namespace="6eb2eed1-5796-49f3-b8a8-35c26eea2e28"/>
    <xsd:import namespace="b7bf290d-98d0-4bda-bedf-88035642d19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4:LastSharedByUser" minOccurs="0"/>
                <xsd:element ref="ns4:LastSharedByTime" minOccurs="0"/>
                <xsd:element ref="ns3:MediaServiceLocation" minOccurs="0"/>
                <xsd:element ref="ns3:MediaServiceEventHashCode" minOccurs="0"/>
                <xsd:element ref="ns3:MediaServiceGenerationTime" minOccurs="0"/>
                <xsd:element ref="ns1:_ip_UnifiedCompliancePolicyProperties" minOccurs="0"/>
                <xsd:element ref="ns1:_ip_UnifiedCompliancePolicyUIAc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1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2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b2eed1-5796-49f3-b8a8-35c26eea2e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bf290d-98d0-4bda-bedf-88035642d196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  <xsd:element name="LastSharedByUser" ma:index="16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7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AB45C30-855D-49A2-84C6-7829DDDCCA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eb2eed1-5796-49f3-b8a8-35c26eea2e28"/>
    <ds:schemaRef ds:uri="b7bf290d-98d0-4bda-bedf-88035642d1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DA031BA-2B24-4E22-BA08-00D9E686DD8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9240519-27BB-4DA8-87D0-7859F8A31AC5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7317277C-7EFA-4EEB-A842-26E9D7955E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 invoice (Simple Lines design).dotx</Template>
  <TotalTime>5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Mark Weimann</dc:creator>
  <cp:keywords/>
  <cp:lastModifiedBy>Foo Shen Wu</cp:lastModifiedBy>
  <cp:revision>3</cp:revision>
  <dcterms:created xsi:type="dcterms:W3CDTF">2019-08-12T13:14:00Z</dcterms:created>
  <dcterms:modified xsi:type="dcterms:W3CDTF">2019-08-12T13:15:00Z</dcterms:modified>
  <cp:category/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maweim@microsoft.com</vt:lpwstr>
  </property>
  <property fmtid="{D5CDD505-2E9C-101B-9397-08002B2CF9AE}" pid="5" name="MSIP_Label_f42aa342-8706-4288-bd11-ebb85995028c_SetDate">
    <vt:lpwstr>2019-08-06T07:05:23.3971867Z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1470d27b-5f61-4663-af8d-9d757261e6cf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  <property fmtid="{D5CDD505-2E9C-101B-9397-08002B2CF9AE}" pid="11" name="ContentTypeId">
    <vt:lpwstr>0x0101000F0EE7CB38D5604AAB9C491C754128EA</vt:lpwstr>
  </property>
</Properties>
</file>
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64F64F22" w:rsidR="00C4631C" w:rsidRDefault="00C4631C">
            <w:pPr>
              <w:pStyle w:val="Right-alignedtext"/>
            </w:pPr>
            <w:r>
              <w:t xml:space="preserve">Date: </w:t>
            </w:r>
            <w:r w:rsidR="00414AB1">
              <w:t>0</w:t>
            </w:r>
            <w:r w:rsidR="00BD5906">
              <w:t>7</w:t>
            </w:r>
            <w:r w:rsidR="00575395">
              <w:t xml:space="preserve"> Aug 20</w:t>
            </w:r>
            <w:r w:rsidR="00B10EC5">
              <w:t>19</w:t>
            </w:r>
          </w:p>
          <w:p w14:paraId="2BFA38EB" w14:textId="2ABD4925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10</w:t>
            </w:r>
            <w:r w:rsidR="00BD5906">
              <w:t>4</w:t>
            </w:r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6DF1B8BA" w:rsidR="00767D7F" w:rsidRDefault="00B10EC5">
            <w:r>
              <w:t>0</w:t>
            </w:r>
            <w:r w:rsidR="00BD5906">
              <w:t>7</w:t>
            </w:r>
            <w:r w:rsidR="00575395">
              <w:t xml:space="preserve"> Sep 20</w:t>
            </w:r>
            <w:r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6D489E25" w:rsidR="00B10EC5" w:rsidRDefault="00B10EC5">
            <w:r>
              <w:t>1</w:t>
            </w:r>
            <w:r w:rsidR="00BD5906">
              <w:t>0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15E7E4E9" w:rsidR="00B10EC5" w:rsidRDefault="00575395">
            <w:pPr>
              <w:pStyle w:val="Right-alignedtext"/>
            </w:pPr>
            <w:r>
              <w:t>200</w:t>
            </w:r>
            <w:r w:rsidR="00BD5906">
              <w:t>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55FA184B" w:rsidR="00B10EC5" w:rsidRDefault="00B10EC5">
            <w:r>
              <w:t>1</w:t>
            </w:r>
            <w:r w:rsidR="00414AB1">
              <w:t>0</w:t>
            </w:r>
          </w:p>
        </w:tc>
        <w:tc>
          <w:tcPr>
            <w:tcW w:w="4840" w:type="dxa"/>
          </w:tcPr>
          <w:p w14:paraId="1E20222B" w14:textId="7437FB46" w:rsidR="00B10EC5" w:rsidRDefault="00575395">
            <w:r w:rsidRPr="00575395">
              <w:t>Lifecam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6296FD1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4EB37360" w:rsidR="00B10EC5" w:rsidRDefault="00575395">
            <w:pPr>
              <w:pStyle w:val="Right-alignedtext"/>
            </w:pPr>
            <w:r>
              <w:t>50</w:t>
            </w:r>
            <w:r w:rsidR="00414AB1">
              <w:t>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6D399AF2" w:rsidR="00B10EC5" w:rsidRDefault="00B10EC5"/>
        </w:tc>
        <w:tc>
          <w:tcPr>
            <w:tcW w:w="1149" w:type="dxa"/>
          </w:tcPr>
          <w:p w14:paraId="5E4F6E2A" w14:textId="62CCFE03" w:rsidR="00B10EC5" w:rsidRDefault="00B10EC5"/>
        </w:tc>
        <w:tc>
          <w:tcPr>
            <w:tcW w:w="4840" w:type="dxa"/>
          </w:tcPr>
          <w:p w14:paraId="28423B05" w14:textId="442BE3BF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522A848D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22D7F6F9" w:rsidR="00B10EC5" w:rsidRDefault="00B10EC5">
            <w:pPr>
              <w:pStyle w:val="Right-alignedtext"/>
            </w:pP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61AE51D2" w:rsidR="00B10EC5" w:rsidRDefault="00BD5906">
            <w:pPr>
              <w:pStyle w:val="Right-alignedtext"/>
            </w:pPr>
            <w:r>
              <w:t>2</w:t>
            </w:r>
            <w:r w:rsidR="00223AC8">
              <w:t>5</w:t>
            </w:r>
            <w:r w:rsidR="00414AB1">
              <w:t>0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029657F3" w:rsidR="00B10EC5" w:rsidRDefault="00223AC8">
            <w:pPr>
              <w:pStyle w:val="Right-alignedtext"/>
            </w:pPr>
            <w:r>
              <w:t>25</w:t>
            </w:r>
            <w:r w:rsidR="00414AB1">
              <w:t>0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0C647C07" w:rsidR="00B10EC5" w:rsidRDefault="00223AC8">
            <w:pPr>
              <w:pStyle w:val="Right-alignedtext"/>
            </w:pPr>
            <w:r>
              <w:t>2</w:t>
            </w:r>
            <w:r w:rsidR="00414AB1">
              <w:t>7</w:t>
            </w:r>
            <w:r>
              <w:t>5</w:t>
            </w:r>
            <w:bookmarkStart w:id="0" w:name="_GoBack"/>
            <w:bookmarkEnd w:id="0"/>
            <w:r w:rsidR="00414AB1">
              <w:t>0</w:t>
            </w:r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D308" w14:textId="77777777" w:rsidR="00B96D17" w:rsidRDefault="00B96D17" w:rsidP="00DA124E">
      <w:r>
        <w:separator/>
      </w:r>
    </w:p>
  </w:endnote>
  <w:endnote w:type="continuationSeparator" w:id="0">
    <w:p w14:paraId="747D71CB" w14:textId="77777777" w:rsidR="00B96D17" w:rsidRDefault="00B96D1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311D" w14:textId="77777777" w:rsidR="00B96D17" w:rsidRDefault="00B96D17" w:rsidP="00DA124E">
      <w:r>
        <w:separator/>
      </w:r>
    </w:p>
  </w:footnote>
  <w:footnote w:type="continuationSeparator" w:id="0">
    <w:p w14:paraId="4BFEB895" w14:textId="77777777" w:rsidR="00B96D17" w:rsidRDefault="00B96D17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23AC8"/>
    <w:rsid w:val="00253682"/>
    <w:rsid w:val="002C31B5"/>
    <w:rsid w:val="002F145D"/>
    <w:rsid w:val="002F405A"/>
    <w:rsid w:val="002F4591"/>
    <w:rsid w:val="00335034"/>
    <w:rsid w:val="003525FA"/>
    <w:rsid w:val="00390027"/>
    <w:rsid w:val="00414AB1"/>
    <w:rsid w:val="00502760"/>
    <w:rsid w:val="00541768"/>
    <w:rsid w:val="00573A44"/>
    <w:rsid w:val="00575395"/>
    <w:rsid w:val="005D539D"/>
    <w:rsid w:val="005E117D"/>
    <w:rsid w:val="006350A1"/>
    <w:rsid w:val="006B4F86"/>
    <w:rsid w:val="006C1BFD"/>
    <w:rsid w:val="00767D7F"/>
    <w:rsid w:val="007A2DFF"/>
    <w:rsid w:val="00846FB5"/>
    <w:rsid w:val="00865239"/>
    <w:rsid w:val="009741F1"/>
    <w:rsid w:val="009F3F74"/>
    <w:rsid w:val="00A2654F"/>
    <w:rsid w:val="00A82089"/>
    <w:rsid w:val="00AC6A6B"/>
    <w:rsid w:val="00B10EC5"/>
    <w:rsid w:val="00B62AE1"/>
    <w:rsid w:val="00B710D9"/>
    <w:rsid w:val="00B84DF7"/>
    <w:rsid w:val="00B911FE"/>
    <w:rsid w:val="00B96D17"/>
    <w:rsid w:val="00BD5906"/>
    <w:rsid w:val="00BF2F4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A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40519-27BB-4DA8-87D0-7859F8A31A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1B964C-9828-4C2F-B0DD-2CD7017C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</TotalTime>
  <Pages>1</Pages>
  <Words>85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Weimann</dc:creator>
  <cp:keywords/>
  <cp:lastModifiedBy>Foo Shen Wu</cp:lastModifiedBy>
  <cp:revision>5</cp:revision>
  <dcterms:created xsi:type="dcterms:W3CDTF">2019-08-12T13:18:00Z</dcterms:created>
  <dcterms:modified xsi:type="dcterms:W3CDTF">2019-08-12T13:21:00Z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